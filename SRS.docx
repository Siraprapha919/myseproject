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E1" w:rsidRPr="00086F1C" w:rsidRDefault="00C157E1" w:rsidP="00795F9A">
      <w:pPr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b/>
          <w:bCs/>
          <w:sz w:val="56"/>
          <w:szCs w:val="56"/>
        </w:rPr>
        <w:id w:val="-921487434"/>
        <w:placeholder>
          <w:docPart w:val="486C4E9B925148D6916EAE5FD8870122"/>
        </w:placeholder>
      </w:sdtPr>
      <w:sdtEndPr/>
      <w:sdtContent>
        <w:p w:rsidR="00795F9A" w:rsidRPr="00795F9A" w:rsidRDefault="00795F9A" w:rsidP="00795F9A">
          <w:pPr>
            <w:jc w:val="right"/>
            <w:rPr>
              <w:rFonts w:ascii="TH SarabunPSK" w:hAnsi="TH SarabunPSK" w:cs="TH SarabunPSK"/>
              <w:b/>
              <w:bCs/>
              <w:sz w:val="56"/>
              <w:szCs w:val="56"/>
            </w:rPr>
          </w:pPr>
          <w:r w:rsidRPr="00795F9A">
            <w:rPr>
              <w:rFonts w:ascii="TH SarabunPSK" w:hAnsi="TH SarabunPSK" w:cs="TH SarabunPSK"/>
              <w:b/>
              <w:bCs/>
              <w:sz w:val="56"/>
              <w:szCs w:val="56"/>
              <w:cs/>
            </w:rPr>
            <w:t>ระบบยืม-คืนอุปกรณ์สำหรับภาควิชาวิศวกรรมคอมพิวเตอร์</w:t>
          </w:r>
        </w:p>
        <w:p w:rsidR="00C157E1" w:rsidRPr="00795F9A" w:rsidRDefault="00795F9A" w:rsidP="00795F9A">
          <w:pPr>
            <w:jc w:val="right"/>
            <w:rPr>
              <w:rFonts w:ascii="TH SarabunPSK" w:hAnsi="TH SarabunPSK" w:cs="TH SarabunPSK"/>
              <w:b/>
              <w:bCs/>
              <w:sz w:val="56"/>
              <w:szCs w:val="56"/>
            </w:rPr>
          </w:pPr>
          <w:r w:rsidRPr="00795F9A">
            <w:rPr>
              <w:rFonts w:ascii="TH SarabunPSK" w:hAnsi="TH SarabunPSK" w:cs="TH SarabunPSK"/>
              <w:b/>
              <w:bCs/>
              <w:sz w:val="56"/>
              <w:szCs w:val="56"/>
              <w:cs/>
            </w:rPr>
            <w:t>คณะวิศวกรรมศาสตร์ กำแพงแสน มหาวิทยาลัยเกษตรศาสตร์</w:t>
          </w:r>
          <w:r w:rsidR="002F40D7">
            <w:rPr>
              <w:rFonts w:ascii="TH SarabunPSK" w:hAnsi="TH SarabunPSK" w:cs="TH SarabunPSK"/>
              <w:b/>
              <w:bCs/>
              <w:sz w:val="56"/>
              <w:szCs w:val="56"/>
            </w:rPr>
            <w:t xml:space="preserve"> </w:t>
          </w:r>
          <w:r w:rsidR="002F40D7">
            <w:rPr>
              <w:rFonts w:ascii="TH SarabunPSK" w:hAnsi="TH SarabunPSK" w:cs="TH SarabunPSK" w:hint="cs"/>
              <w:b/>
              <w:bCs/>
              <w:sz w:val="56"/>
              <w:szCs w:val="56"/>
              <w:cs/>
            </w:rPr>
            <w:t>วิทยาเขตกำแพงแสน</w:t>
          </w:r>
        </w:p>
      </w:sdtContent>
    </w:sdt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4CDC" wp14:editId="00285291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F2A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B69F07100188491BB993F87F1A584EA1"/>
          </w:placeholder>
        </w:sdtPr>
        <w:sdtEndPr/>
        <w:sdtContent>
          <w:r w:rsidR="00693A2D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01869C20CE1748D7AC8E4C7BFEDF5B8E"/>
          </w:placeholder>
        </w:sdtPr>
        <w:sdtEndPr/>
        <w:sdtContent>
          <w:r w:rsidR="00693A2D">
            <w:rPr>
              <w:rFonts w:ascii="TH SarabunPSK" w:hAnsi="TH SarabunPSK" w:cs="TH SarabunPSK"/>
              <w:sz w:val="56"/>
              <w:szCs w:val="56"/>
            </w:rPr>
            <w:t>11/02/2563</w:t>
          </w:r>
        </w:sdtContent>
      </w:sdt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48"/>
          <w:szCs w:val="48"/>
        </w:rPr>
        <w:id w:val="-336467108"/>
        <w:placeholder>
          <w:docPart w:val="2AA3EB233F92480BAD0032316AE8BBC4"/>
        </w:placeholder>
      </w:sdtPr>
      <w:sdtEndPr/>
      <w:sdtContent>
        <w:p w:rsidR="00693A2D" w:rsidRPr="00693A2D" w:rsidRDefault="00693A2D" w:rsidP="00795F9A">
          <w:pPr>
            <w:jc w:val="right"/>
            <w:rPr>
              <w:rFonts w:ascii="TH SarabunPSK" w:hAnsi="TH SarabunPSK" w:cs="TH SarabunPSK"/>
              <w:sz w:val="48"/>
              <w:szCs w:val="48"/>
            </w:rPr>
          </w:pPr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กลุ่มที่ 3</w:t>
          </w:r>
        </w:p>
        <w:p w:rsidR="00693A2D" w:rsidRPr="00693A2D" w:rsidRDefault="00693A2D" w:rsidP="00795F9A">
          <w:pPr>
            <w:jc w:val="right"/>
            <w:rPr>
              <w:rFonts w:ascii="TH SarabunPSK" w:hAnsi="TH SarabunPSK" w:cs="TH SarabunPSK"/>
              <w:sz w:val="48"/>
              <w:szCs w:val="48"/>
            </w:rPr>
          </w:pPr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นาย</w:t>
          </w:r>
          <w:proofErr w:type="spellStart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นนทวัฒน์</w:t>
          </w:r>
          <w:proofErr w:type="spellEnd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 xml:space="preserve"> เจริญประดู่ 60520501337</w:t>
          </w:r>
        </w:p>
        <w:p w:rsidR="00693A2D" w:rsidRPr="00693A2D" w:rsidRDefault="00693A2D" w:rsidP="00795F9A">
          <w:pPr>
            <w:jc w:val="right"/>
            <w:rPr>
              <w:rFonts w:ascii="TH SarabunPSK" w:hAnsi="TH SarabunPSK" w:cs="TH SarabunPSK"/>
              <w:sz w:val="48"/>
              <w:szCs w:val="48"/>
            </w:rPr>
          </w:pPr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นางสาวสุพิชชา วงษ์ทองแท้ 6020501434</w:t>
          </w:r>
        </w:p>
        <w:p w:rsidR="00693A2D" w:rsidRPr="00693A2D" w:rsidRDefault="00693A2D" w:rsidP="00795F9A">
          <w:pPr>
            <w:jc w:val="right"/>
            <w:rPr>
              <w:rFonts w:ascii="TH SarabunPSK" w:hAnsi="TH SarabunPSK" w:cs="TH SarabunPSK"/>
              <w:sz w:val="48"/>
              <w:szCs w:val="48"/>
            </w:rPr>
          </w:pPr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นางสาว</w:t>
          </w:r>
          <w:proofErr w:type="spellStart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ณัฐ</w:t>
          </w:r>
          <w:proofErr w:type="spellEnd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สุดา พักเพียรดี 6020503780</w:t>
          </w:r>
        </w:p>
        <w:p w:rsidR="00086F1C" w:rsidRPr="00693A2D" w:rsidRDefault="00693A2D" w:rsidP="00795F9A">
          <w:pPr>
            <w:jc w:val="right"/>
            <w:rPr>
              <w:rFonts w:ascii="TH SarabunPSK" w:hAnsi="TH SarabunPSK" w:cs="TH SarabunPSK"/>
              <w:sz w:val="48"/>
              <w:szCs w:val="48"/>
            </w:rPr>
            <w:sectPr w:rsidR="00086F1C" w:rsidRPr="00693A2D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นางสาว</w:t>
          </w:r>
          <w:proofErr w:type="spellStart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ศิร</w:t>
          </w:r>
          <w:proofErr w:type="spellEnd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ประภา ตั้งจิ</w:t>
          </w:r>
          <w:proofErr w:type="spellStart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>รพาณิชย์</w:t>
          </w:r>
          <w:proofErr w:type="spellEnd"/>
          <w:r w:rsidRPr="00693A2D">
            <w:rPr>
              <w:rFonts w:ascii="TH SarabunPSK" w:hAnsi="TH SarabunPSK" w:cs="TH SarabunPSK" w:hint="cs"/>
              <w:sz w:val="48"/>
              <w:szCs w:val="48"/>
              <w:cs/>
            </w:rPr>
            <w:t xml:space="preserve"> 6020503925</w:t>
          </w:r>
        </w:p>
      </w:sdtContent>
    </w:sdt>
    <w:p w:rsidR="00C157E1" w:rsidRDefault="00FC1070" w:rsidP="00795F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5B4EF3" w:rsidRDefault="005B4EF3" w:rsidP="00C61BAD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 w:rsidRPr="005B4EF3">
        <w:rPr>
          <w:rFonts w:ascii="TH SarabunPSK" w:hAnsi="TH SarabunPSK" w:cs="TH SarabunPSK"/>
          <w:b/>
          <w:bCs/>
          <w:sz w:val="40"/>
          <w:szCs w:val="40"/>
        </w:rPr>
        <w:t>Revision History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  <w:t>3</w:t>
      </w:r>
    </w:p>
    <w:p w:rsidR="00F72DC6" w:rsidRDefault="00C61BAD" w:rsidP="00C61BAD">
      <w:pPr>
        <w:jc w:val="left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1.</w:t>
      </w:r>
      <w:r w:rsidR="001242E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5B4EF3">
        <w:rPr>
          <w:rFonts w:ascii="TH SarabunPSK" w:hAnsi="TH SarabunPSK" w:cs="TH SarabunPSK" w:hint="cs"/>
          <w:b/>
          <w:bCs/>
          <w:sz w:val="40"/>
          <w:szCs w:val="40"/>
          <w:cs/>
        </w:rPr>
        <w:t>4</w:t>
      </w:r>
    </w:p>
    <w:p w:rsidR="00C61BAD" w:rsidRDefault="00C61BAD" w:rsidP="00C61BAD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2.</w:t>
      </w:r>
      <w:r w:rsidR="001242E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5B4EF3" w:rsidRPr="005B4EF3">
        <w:rPr>
          <w:rFonts w:ascii="TH SarabunPSK" w:hAnsi="TH SarabunPSK" w:cs="TH SarabunPSK"/>
          <w:b/>
          <w:bCs/>
          <w:sz w:val="40"/>
          <w:szCs w:val="40"/>
          <w:cs/>
        </w:rPr>
        <w:t>ความต้องการของผู้ใช้ (</w:t>
      </w:r>
      <w:r w:rsidR="005B4EF3" w:rsidRPr="005B4EF3">
        <w:rPr>
          <w:rFonts w:ascii="TH SarabunPSK" w:hAnsi="TH SarabunPSK" w:cs="TH SarabunPSK"/>
          <w:b/>
          <w:bCs/>
          <w:sz w:val="40"/>
          <w:szCs w:val="40"/>
        </w:rPr>
        <w:t>User Requirements)</w:t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  <w:t>5</w:t>
      </w:r>
    </w:p>
    <w:p w:rsidR="005B4EF3" w:rsidRPr="006C452C" w:rsidRDefault="005B4EF3" w:rsidP="00C61BAD">
      <w:pPr>
        <w:jc w:val="lef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6C452C">
        <w:rPr>
          <w:rFonts w:ascii="TH SarabunPSK" w:hAnsi="TH SarabunPSK" w:cs="TH SarabunPSK"/>
          <w:sz w:val="40"/>
          <w:szCs w:val="40"/>
        </w:rPr>
        <w:t>2.1</w:t>
      </w:r>
      <w:r w:rsidRPr="006C452C">
        <w:t xml:space="preserve"> </w:t>
      </w:r>
      <w:r w:rsidRPr="006C452C">
        <w:rPr>
          <w:rFonts w:ascii="TH SarabunPSK" w:hAnsi="TH SarabunPSK" w:cs="TH SarabunPSK"/>
          <w:sz w:val="40"/>
          <w:szCs w:val="40"/>
          <w:cs/>
        </w:rPr>
        <w:t>ส่วนต่อประสานของซอฟต์แวร์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5</w:t>
      </w:r>
    </w:p>
    <w:p w:rsidR="005B4EF3" w:rsidRPr="006C452C" w:rsidRDefault="005B4EF3" w:rsidP="00C61BAD">
      <w:pPr>
        <w:jc w:val="left"/>
        <w:rPr>
          <w:rFonts w:ascii="TH SarabunPSK" w:hAnsi="TH SarabunPSK" w:cs="TH SarabunPSK"/>
          <w:sz w:val="40"/>
          <w:szCs w:val="40"/>
        </w:rPr>
      </w:pPr>
      <w:r w:rsidRPr="006C452C">
        <w:rPr>
          <w:rFonts w:ascii="TH SarabunPSK" w:hAnsi="TH SarabunPSK" w:cs="TH SarabunPSK"/>
          <w:sz w:val="40"/>
          <w:szCs w:val="40"/>
        </w:rPr>
        <w:tab/>
        <w:t xml:space="preserve">2.2 </w:t>
      </w:r>
      <w:r w:rsidRPr="006C452C">
        <w:rPr>
          <w:rFonts w:ascii="TH SarabunPSK" w:hAnsi="TH SarabunPSK" w:cs="TH SarabunPSK"/>
          <w:sz w:val="40"/>
          <w:szCs w:val="40"/>
          <w:cs/>
        </w:rPr>
        <w:t>ส่วนต่อประสานกับผู้ใช้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5</w:t>
      </w:r>
    </w:p>
    <w:p w:rsidR="005B4EF3" w:rsidRPr="006C452C" w:rsidRDefault="005B4EF3" w:rsidP="00C61BAD">
      <w:pPr>
        <w:jc w:val="left"/>
        <w:rPr>
          <w:rFonts w:ascii="TH SarabunPSK" w:hAnsi="TH SarabunPSK" w:cs="TH SarabunPSK"/>
          <w:sz w:val="40"/>
          <w:szCs w:val="40"/>
        </w:rPr>
      </w:pPr>
      <w:r w:rsidRPr="006C452C">
        <w:rPr>
          <w:rFonts w:ascii="TH SarabunPSK" w:hAnsi="TH SarabunPSK" w:cs="TH SarabunPSK"/>
          <w:sz w:val="40"/>
          <w:szCs w:val="40"/>
        </w:rPr>
        <w:tab/>
        <w:t xml:space="preserve">2.3 </w:t>
      </w:r>
      <w:r w:rsidRPr="006C452C">
        <w:rPr>
          <w:rFonts w:ascii="TH SarabunPSK" w:hAnsi="TH SarabunPSK" w:cs="TH SarabunPSK"/>
          <w:sz w:val="40"/>
          <w:szCs w:val="40"/>
          <w:cs/>
        </w:rPr>
        <w:t>คุณลักษณะของผู้ใช้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5</w:t>
      </w:r>
    </w:p>
    <w:p w:rsidR="005B4EF3" w:rsidRPr="006C452C" w:rsidRDefault="005B4EF3" w:rsidP="00C61BAD">
      <w:pPr>
        <w:jc w:val="left"/>
        <w:rPr>
          <w:rFonts w:ascii="TH SarabunPSK" w:hAnsi="TH SarabunPSK" w:cs="TH SarabunPSK"/>
          <w:sz w:val="40"/>
          <w:szCs w:val="40"/>
        </w:rPr>
      </w:pPr>
      <w:r w:rsidRPr="006C452C">
        <w:rPr>
          <w:rFonts w:ascii="TH SarabunPSK" w:hAnsi="TH SarabunPSK" w:cs="TH SarabunPSK"/>
          <w:sz w:val="40"/>
          <w:szCs w:val="40"/>
        </w:rPr>
        <w:tab/>
        <w:t xml:space="preserve">2.4 </w:t>
      </w:r>
      <w:r w:rsidRPr="006C452C">
        <w:rPr>
          <w:rFonts w:ascii="TH SarabunPSK" w:hAnsi="TH SarabunPSK" w:cs="TH SarabunPSK"/>
          <w:sz w:val="40"/>
          <w:szCs w:val="40"/>
          <w:cs/>
        </w:rPr>
        <w:t>คุณสมบัติของระบบ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6</w:t>
      </w:r>
    </w:p>
    <w:p w:rsidR="005B4EF3" w:rsidRPr="006C452C" w:rsidRDefault="005B4EF3" w:rsidP="00C61BAD">
      <w:pPr>
        <w:jc w:val="left"/>
        <w:rPr>
          <w:rFonts w:ascii="TH SarabunPSK" w:hAnsi="TH SarabunPSK" w:cs="TH SarabunPSK"/>
          <w:sz w:val="40"/>
          <w:szCs w:val="40"/>
        </w:rPr>
      </w:pPr>
      <w:r w:rsidRPr="006C452C">
        <w:rPr>
          <w:rFonts w:ascii="TH SarabunPSK" w:hAnsi="TH SarabunPSK" w:cs="TH SarabunPSK"/>
          <w:sz w:val="40"/>
          <w:szCs w:val="40"/>
        </w:rPr>
        <w:tab/>
      </w:r>
      <w:r w:rsidR="001242E3" w:rsidRPr="006C452C">
        <w:rPr>
          <w:rFonts w:ascii="TH SarabunPSK" w:hAnsi="TH SarabunPSK" w:cs="TH SarabunPSK"/>
          <w:sz w:val="40"/>
          <w:szCs w:val="40"/>
        </w:rPr>
        <w:t xml:space="preserve">2.5 </w:t>
      </w:r>
      <w:r w:rsidR="001242E3" w:rsidRPr="006C452C">
        <w:rPr>
          <w:rFonts w:ascii="TH SarabunPSK" w:hAnsi="TH SarabunPSK" w:cs="TH SarabunPSK"/>
          <w:sz w:val="40"/>
          <w:szCs w:val="40"/>
          <w:cs/>
        </w:rPr>
        <w:t>สมมติฐานและข้อจำกัดในการพัฒนา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7</w:t>
      </w:r>
    </w:p>
    <w:p w:rsidR="001242E3" w:rsidRDefault="001242E3" w:rsidP="00C61BAD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3. </w:t>
      </w:r>
      <w:r w:rsidRPr="001242E3">
        <w:rPr>
          <w:rFonts w:ascii="TH SarabunPSK" w:hAnsi="TH SarabunPSK" w:cs="TH SarabunPSK"/>
          <w:b/>
          <w:bCs/>
          <w:sz w:val="40"/>
          <w:szCs w:val="40"/>
          <w:cs/>
        </w:rPr>
        <w:t>ความต้องการของระบบ</w:t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  <w:t>7</w:t>
      </w:r>
    </w:p>
    <w:p w:rsidR="001242E3" w:rsidRPr="006C452C" w:rsidRDefault="001242E3" w:rsidP="00C61BAD">
      <w:pPr>
        <w:jc w:val="lef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6C452C">
        <w:rPr>
          <w:rFonts w:ascii="TH SarabunPSK" w:hAnsi="TH SarabunPSK" w:cs="TH SarabunPSK"/>
          <w:sz w:val="40"/>
          <w:szCs w:val="40"/>
          <w:cs/>
        </w:rPr>
        <w:t xml:space="preserve">3.1 ความต้องการแบบ </w:t>
      </w:r>
      <w:r w:rsidRPr="006C452C">
        <w:rPr>
          <w:rFonts w:ascii="TH SarabunPSK" w:hAnsi="TH SarabunPSK" w:cs="TH SarabunPSK"/>
          <w:sz w:val="40"/>
          <w:szCs w:val="40"/>
        </w:rPr>
        <w:t>functional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7</w:t>
      </w:r>
    </w:p>
    <w:p w:rsidR="001242E3" w:rsidRPr="006C452C" w:rsidRDefault="001242E3" w:rsidP="00C61BAD">
      <w:pPr>
        <w:jc w:val="left"/>
        <w:rPr>
          <w:rFonts w:ascii="TH SarabunPSK" w:hAnsi="TH SarabunPSK" w:cs="TH SarabunPSK"/>
          <w:sz w:val="40"/>
          <w:szCs w:val="40"/>
        </w:rPr>
      </w:pPr>
      <w:r w:rsidRPr="006C452C">
        <w:rPr>
          <w:rFonts w:ascii="TH SarabunPSK" w:hAnsi="TH SarabunPSK" w:cs="TH SarabunPSK"/>
          <w:sz w:val="40"/>
          <w:szCs w:val="40"/>
          <w:cs/>
        </w:rPr>
        <w:tab/>
        <w:t xml:space="preserve">3.2 ความต้องการแบบ </w:t>
      </w:r>
      <w:r w:rsidRPr="006C452C">
        <w:rPr>
          <w:rFonts w:ascii="TH SarabunPSK" w:hAnsi="TH SarabunPSK" w:cs="TH SarabunPSK"/>
          <w:sz w:val="40"/>
          <w:szCs w:val="40"/>
        </w:rPr>
        <w:t>Non-functional</w:t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</w:r>
      <w:r w:rsidR="006C452C">
        <w:rPr>
          <w:rFonts w:ascii="TH SarabunPSK" w:hAnsi="TH SarabunPSK" w:cs="TH SarabunPSK"/>
          <w:sz w:val="40"/>
          <w:szCs w:val="40"/>
        </w:rPr>
        <w:tab/>
        <w:t>8</w:t>
      </w:r>
    </w:p>
    <w:p w:rsidR="001242E3" w:rsidRDefault="001242E3" w:rsidP="00C61BAD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4. </w:t>
      </w:r>
      <w:r w:rsidRPr="001242E3">
        <w:rPr>
          <w:rFonts w:ascii="TH SarabunPSK" w:hAnsi="TH SarabunPSK" w:cs="TH SarabunPSK"/>
          <w:b/>
          <w:bCs/>
          <w:sz w:val="40"/>
          <w:szCs w:val="40"/>
          <w:cs/>
        </w:rPr>
        <w:t>แผนภาพการวิเคราะห์ระบบ</w:t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</w:rPr>
        <w:tab/>
        <w:t>9</w:t>
      </w:r>
    </w:p>
    <w:p w:rsidR="001242E3" w:rsidRDefault="001242E3" w:rsidP="00C61BAD">
      <w:pPr>
        <w:jc w:val="left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5. ภาคผนวก</w:t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C452C">
        <w:rPr>
          <w:rFonts w:ascii="TH SarabunPSK" w:hAnsi="TH SarabunPSK" w:cs="TH SarabunPSK" w:hint="cs"/>
          <w:b/>
          <w:bCs/>
          <w:sz w:val="40"/>
          <w:szCs w:val="40"/>
          <w:cs/>
        </w:rPr>
        <w:t>9</w:t>
      </w:r>
      <w:bookmarkStart w:id="0" w:name="_GoBack"/>
      <w:bookmarkEnd w:id="0"/>
    </w:p>
    <w:p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72DC6">
      <w:p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Tr="002F4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Tr="002F4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F72DC6" w:rsidRPr="009213E3" w:rsidRDefault="009213E3" w:rsidP="009213E3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213E3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03" w:type="dxa"/>
          </w:tcPr>
          <w:p w:rsidR="00F72DC6" w:rsidRPr="009213E3" w:rsidRDefault="009213E3" w:rsidP="00921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9213E3">
              <w:rPr>
                <w:rFonts w:ascii="TH SarabunPSK" w:hAnsi="TH SarabunPSK" w:cs="TH SarabunPSK" w:hint="cs"/>
                <w:sz w:val="40"/>
                <w:szCs w:val="40"/>
                <w:cs/>
              </w:rPr>
              <w:t>กลุ่มที่ 3</w:t>
            </w:r>
          </w:p>
        </w:tc>
        <w:tc>
          <w:tcPr>
            <w:tcW w:w="2253" w:type="dxa"/>
          </w:tcPr>
          <w:p w:rsidR="00F72DC6" w:rsidRPr="009213E3" w:rsidRDefault="00D5260B" w:rsidP="00921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11/02/2563</w:t>
            </w:r>
          </w:p>
        </w:tc>
        <w:tc>
          <w:tcPr>
            <w:tcW w:w="2270" w:type="dxa"/>
          </w:tcPr>
          <w:p w:rsidR="00F72DC6" w:rsidRPr="009213E3" w:rsidRDefault="009213E3" w:rsidP="00921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40"/>
                <w:szCs w:val="40"/>
              </w:rPr>
            </w:pPr>
            <w:r w:rsidRPr="009213E3">
              <w:rPr>
                <w:rFonts w:ascii="TH SarabunPSK" w:hAnsi="TH SarabunPSK" w:cs="TH SarabunPSK"/>
                <w:sz w:val="40"/>
                <w:szCs w:val="40"/>
              </w:rPr>
              <w:t>-</w:t>
            </w:r>
          </w:p>
        </w:tc>
      </w:tr>
    </w:tbl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61BAD" w:rsidRDefault="00C61BAD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A6253" w:rsidRPr="00FA6253" w:rsidRDefault="00FA6253" w:rsidP="00FA625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A625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ระบบยืม-คืนอุปกรณ์สำหรับภาควิชาวิศวกรรมคอมพิวเตอร์</w:t>
      </w:r>
    </w:p>
    <w:p w:rsidR="00F72DC6" w:rsidRDefault="00FA6253" w:rsidP="00FA625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A6253">
        <w:rPr>
          <w:rFonts w:ascii="TH SarabunPSK" w:hAnsi="TH SarabunPSK" w:cs="TH SarabunPSK"/>
          <w:b/>
          <w:bCs/>
          <w:sz w:val="40"/>
          <w:szCs w:val="40"/>
          <w:cs/>
        </w:rPr>
        <w:t>คณะวิศวกรรมศาสตร์ กำแพงแสน</w:t>
      </w:r>
    </w:p>
    <w:p w:rsidR="00FC1070" w:rsidRPr="008C66FB" w:rsidRDefault="00F72DC6" w:rsidP="00F72DC6">
      <w:pPr>
        <w:pStyle w:val="a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37F54838591D4DE3A2BD9F9829F77030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897012832939464AB2B6F218B4B1A1C8"/>
            </w:placeholder>
          </w:sdtPr>
          <w:sdtEndPr/>
          <w:sdtContent>
            <w:p w:rsidR="00DC160E" w:rsidRDefault="00DC160E" w:rsidP="00E57FCE">
              <w:pPr>
                <w:spacing w:line="240" w:lineRule="auto"/>
                <w:ind w:firstLine="360"/>
                <w:jc w:val="thaiDistribute"/>
              </w:pPr>
              <w:r w:rsidRPr="00DC160E">
                <w:rPr>
                  <w:rFonts w:cs="TH SarabunPSK"/>
                  <w:cs/>
                </w:rPr>
                <w:t>ภาควิชาวิศวกรรม</w:t>
              </w:r>
              <w:r>
                <w:rPr>
                  <w:rFonts w:cs="TH SarabunPSK"/>
                  <w:cs/>
                </w:rPr>
                <w:t>คอมพิวเตอร์ คณะวิศวกรรมศาสตร์ กำ</w:t>
              </w:r>
              <w:r w:rsidR="00D82E1A">
                <w:rPr>
                  <w:rFonts w:cs="TH SarabunPSK"/>
                  <w:cs/>
                </w:rPr>
                <w:t>แพงแสนมีวัสดุและอุปกรณ์สำหรับให้นิสิตยืมเพื่อทำ</w:t>
              </w:r>
              <w:r w:rsidRPr="00DC160E">
                <w:rPr>
                  <w:rFonts w:cs="TH SarabunPSK"/>
                  <w:cs/>
                </w:rPr>
                <w:t>โครงงานวิศวกรรมคอมพิวเตอร์ที่หลากหลาย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</w:t>
              </w:r>
              <w:r w:rsidR="00D82E1A">
                <w:rPr>
                  <w:rFonts w:cs="TH SarabunPSK"/>
                  <w:cs/>
                </w:rPr>
                <w:t>ารย์และเจ้าหน้าที่ต้องอาศัยการจำ</w:t>
              </w:r>
              <w:r w:rsidRPr="00DC160E">
                <w:rPr>
                  <w:rFonts w:cs="TH SarabunPSK"/>
                  <w:cs/>
                </w:rPr>
                <w:t>ของตนเองว่ามีอุปกรณ์ใดบ้างภายในภาควิชาฯ และนิสิตสามารถยืมได้ นอกจาก</w:t>
              </w:r>
              <w:r w:rsidR="00D82E1A">
                <w:rPr>
                  <w:rFonts w:cs="TH SarabunPSK"/>
                  <w:cs/>
                </w:rPr>
                <w:t>นี้ การยืมอุปกรณ์ต่างๆ นั้นยังทำ</w:t>
              </w:r>
              <w:r w:rsidRPr="00DC160E">
                <w:rPr>
                  <w:rFonts w:cs="TH SarabunPSK"/>
                  <w:cs/>
                </w:rPr>
                <w:t>ผ่านการบันทึกลงบนกระดาษ และให้อาจารย์ที่ปรึกษาโคร</w:t>
              </w:r>
              <w:r w:rsidR="00D82E1A">
                <w:rPr>
                  <w:rFonts w:cs="TH SarabunPSK"/>
                  <w:cs/>
                </w:rPr>
                <w:t>งงานเซ็นรับรอง และเมื่อนิสิตทำ</w:t>
              </w:r>
              <w:r w:rsidRPr="00DC160E">
                <w:rPr>
                  <w:rFonts w:cs="TH SarabunPSK"/>
                  <w:cs/>
                </w:rPr>
                <w:t>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1 ภาคการศึกษาหรือ 1 ปี ซึ่งง่ายต่อการสูญหาย อีกทั้ง ในการตรวจสอบว่ามีอุปกรณ์ใดยืมไปแล้วบ้าง</w:t>
              </w:r>
              <w:r w:rsidR="00D82E1A">
                <w:rPr>
                  <w:rFonts w:cs="TH SarabunPSK"/>
                  <w:cs/>
                </w:rPr>
                <w:t>โดยผู้ใดไม่สามารถทำ</w:t>
              </w:r>
              <w:r w:rsidRPr="00DC160E">
                <w:rPr>
                  <w:rFonts w:cs="TH SarabunPSK"/>
                  <w:cs/>
                </w:rPr>
                <w:t>ได้โดยง่าย เนื่องจากต้องค้นจากใบยืมทีละใบ</w:t>
              </w:r>
            </w:p>
            <w:p w:rsidR="00682AA4" w:rsidRDefault="00DC160E" w:rsidP="00E57FCE">
              <w:pPr>
                <w:spacing w:line="240" w:lineRule="auto"/>
                <w:ind w:firstLine="360"/>
                <w:jc w:val="thaiDistribute"/>
              </w:pPr>
              <w:r>
                <w:rPr>
                  <w:rFonts w:hint="cs"/>
                  <w:cs/>
                </w:rPr>
                <w:t>จากปัญหาดังกล่าวทำให้ผู้พัฒนา</w:t>
              </w:r>
              <w:r w:rsidR="00CC43EE">
                <w:rPr>
                  <w:rFonts w:hint="cs"/>
                  <w:cs/>
                </w:rPr>
                <w:t>จึงจัดทำโครงงาน</w:t>
              </w:r>
              <w:r w:rsidR="00023E35">
                <w:rPr>
                  <w:rFonts w:cs="TH SarabunPSK"/>
                  <w:cs/>
                </w:rPr>
                <w:t>พัฒนาระบบยืม-คืนอุปกรณ์</w:t>
              </w:r>
              <w:r w:rsidR="00023E35" w:rsidRPr="00023E35">
                <w:rPr>
                  <w:rFonts w:cs="TH SarabunPSK"/>
                  <w:cs/>
                </w:rPr>
                <w:t>สำหรับภาควิชาวิศวกรรมคอมพิวเตอร์</w:t>
              </w:r>
              <w:r w:rsidR="00023E35">
                <w:rPr>
                  <w:rFonts w:cs="TH SarabunPSK" w:hint="cs"/>
                  <w:cs/>
                </w:rPr>
                <w:t xml:space="preserve"> </w:t>
              </w:r>
              <w:r w:rsidR="00023E35" w:rsidRPr="00023E35">
                <w:rPr>
                  <w:rFonts w:cs="TH SarabunPSK"/>
                  <w:cs/>
                </w:rPr>
                <w:t>คณะวิศวกรรมศาสตร์ กำแพงแสน</w:t>
              </w:r>
              <w:r w:rsidR="00023E35">
                <w:rPr>
                  <w:rFonts w:cs="TH SarabunPSK" w:hint="cs"/>
                  <w:cs/>
                </w:rPr>
                <w:t>ขึ้น</w:t>
              </w:r>
              <w:r w:rsidR="00CC43EE" w:rsidRPr="00CC43EE">
                <w:rPr>
                  <w:rFonts w:cs="TH SarabunPSK"/>
                  <w:cs/>
                </w:rPr>
                <w:t xml:space="preserve"> ใน</w:t>
              </w:r>
              <w:r w:rsidR="00CC43EE">
                <w:rPr>
                  <w:rFonts w:cs="TH SarabunPSK"/>
                  <w:cs/>
                </w:rPr>
                <w:t>รูปแบบของเว็บแอพลิ</w:t>
              </w:r>
              <w:proofErr w:type="spellStart"/>
              <w:r w:rsidR="00CC43EE">
                <w:rPr>
                  <w:rFonts w:cs="TH SarabunPSK"/>
                  <w:cs/>
                </w:rPr>
                <w:t>เคชั่น</w:t>
              </w:r>
              <w:proofErr w:type="spellEnd"/>
              <w:r w:rsidR="00CC43EE">
                <w:rPr>
                  <w:rFonts w:cs="TH SarabunPSK"/>
                  <w:cs/>
                </w:rPr>
                <w:t xml:space="preserve"> เพื่ออำ</w:t>
              </w:r>
              <w:r w:rsidR="00CC43EE" w:rsidRPr="00CC43EE">
                <w:rPr>
                  <w:rFonts w:cs="TH SarabunPSK"/>
                  <w:cs/>
                </w:rPr>
                <w:t>นวยความสะดวกต่อนิสิต และเจ้าหน้าที่ในการดูแลจัดการอุปกรณ์ต่างๆ</w:t>
              </w:r>
              <w:r w:rsidR="00CC43EE">
                <w:rPr>
                  <w:rFonts w:hint="cs"/>
                  <w:cs/>
                </w:rPr>
                <w:t xml:space="preserve"> </w:t>
              </w:r>
              <w:r w:rsidR="00CC43EE">
                <w:rPr>
                  <w:rFonts w:cs="TH SarabunPSK"/>
                  <w:cs/>
                </w:rPr>
                <w:t>อีกทั้งยังสามารถทำ</w:t>
              </w:r>
              <w:r w:rsidR="00CC43EE" w:rsidRPr="00CC43EE">
                <w:rPr>
                  <w:rFonts w:cs="TH SarabunPSK"/>
                  <w:cs/>
                </w:rPr>
                <w:t>ฐานข้อมูลของอุปกรณ์ต่างๆ ได้อย่างเป็นระบบและระเบียบมากขึ้น</w:t>
              </w:r>
              <w:r w:rsidR="00023E35">
                <w:rPr>
                  <w:rFonts w:hint="cs"/>
                  <w:cs/>
                </w:rPr>
                <w:t xml:space="preserve"> โดยระบบสามารถทำการยืม-คืนอุปกรณ์ รวมถึงเก็บประวัติและสถิติการยืมอุปกรณ์ได้</w:t>
              </w:r>
            </w:p>
            <w:p w:rsidR="00682AA4" w:rsidRPr="00D82E1A" w:rsidRDefault="00682AA4" w:rsidP="00E57FCE">
              <w:pPr>
                <w:spacing w:line="240" w:lineRule="auto"/>
                <w:jc w:val="thaiDistribute"/>
                <w:rPr>
                  <w:u w:val="single"/>
                </w:rPr>
              </w:pPr>
              <w:r w:rsidRPr="00D82E1A">
                <w:rPr>
                  <w:rFonts w:cs="TH SarabunPSK"/>
                  <w:u w:val="single"/>
                  <w:cs/>
                </w:rPr>
                <w:t>วัตถุประสงค์</w:t>
              </w:r>
            </w:p>
            <w:p w:rsidR="00682AA4" w:rsidRDefault="00682AA4" w:rsidP="00E57FCE">
              <w:pPr>
                <w:spacing w:line="240" w:lineRule="auto"/>
                <w:jc w:val="thaiDistribute"/>
                <w:rPr>
                  <w:rFonts w:cs="TH SarabunPSK"/>
                </w:rPr>
              </w:pPr>
              <w:r w:rsidRPr="00682AA4">
                <w:rPr>
                  <w:rFonts w:cs="TH SarabunPSK"/>
                  <w:cs/>
                </w:rPr>
                <w:t>1. เพื่อออ</w:t>
              </w:r>
              <w:r w:rsidR="00D82E1A">
                <w:rPr>
                  <w:rFonts w:cs="TH SarabunPSK"/>
                  <w:cs/>
                </w:rPr>
                <w:t>กแบบและพัฒนาระบบยืม-คืนอุปกรณ์สำ</w:t>
              </w:r>
              <w:r w:rsidRPr="00682AA4">
                <w:rPr>
                  <w:rFonts w:cs="TH SarabunPSK"/>
                  <w:cs/>
                </w:rPr>
                <w:t>หรับภาควิชาวิศวกรรมคอมพิวเต</w:t>
              </w:r>
              <w:r w:rsidR="00D82E1A">
                <w:rPr>
                  <w:rFonts w:cs="TH SarabunPSK"/>
                  <w:cs/>
                </w:rPr>
                <w:t>อร์ คณะวิศวกรรมศาสตร์ กำ</w:t>
              </w:r>
              <w:r w:rsidRPr="00682AA4">
                <w:rPr>
                  <w:rFonts w:cs="TH SarabunPSK"/>
                  <w:cs/>
                </w:rPr>
                <w:t>แพงแสน มหาวิทยาลัยเกษตรศาสตร์</w:t>
              </w:r>
            </w:p>
            <w:p w:rsidR="00682AA4" w:rsidRPr="00682AA4" w:rsidRDefault="00D82E1A" w:rsidP="00E57FCE">
              <w:pPr>
                <w:spacing w:line="240" w:lineRule="auto"/>
                <w:jc w:val="thaiDistribute"/>
                <w:rPr>
                  <w:rFonts w:cs="TH SarabunPSK"/>
                </w:rPr>
              </w:pPr>
              <w:r>
                <w:rPr>
                  <w:rFonts w:cs="TH SarabunPSK"/>
                  <w:cs/>
                </w:rPr>
                <w:t>2. เพื่อจัดทำ</w:t>
              </w:r>
              <w:r w:rsidR="00682AA4" w:rsidRPr="00682AA4">
                <w:rPr>
                  <w:rFonts w:cs="TH SarabunPSK"/>
                  <w:cs/>
                </w:rPr>
                <w:t>ฐานข้อมูลของอุปกรณ์ของภาควิชาวิศวกรรม</w:t>
              </w:r>
              <w:r>
                <w:rPr>
                  <w:rFonts w:cs="TH SarabunPSK"/>
                  <w:cs/>
                </w:rPr>
                <w:t>คอมพิวเตอร์ คณะวิศวกรรมศาสตร์ กำ</w:t>
              </w:r>
              <w:r w:rsidR="00682AA4" w:rsidRPr="00682AA4">
                <w:rPr>
                  <w:rFonts w:cs="TH SarabunPSK"/>
                  <w:cs/>
                </w:rPr>
                <w:t>แพงแสน มหาวิทยาลัยเกษตรศาสตร์</w:t>
              </w:r>
            </w:p>
            <w:p w:rsidR="00BA1450" w:rsidRDefault="00682AA4" w:rsidP="00DB79A1">
              <w:pPr>
                <w:spacing w:line="240" w:lineRule="auto"/>
                <w:jc w:val="thaiDistribute"/>
                <w:rPr>
                  <w:cs/>
                </w:rPr>
              </w:pPr>
              <w:r w:rsidRPr="00682AA4">
                <w:rPr>
                  <w:rFonts w:cs="TH SarabunPSK"/>
                  <w:cs/>
                </w:rPr>
                <w:t>3. เพื่อปรับปรุงวิธีการในการยืม-คืนอุปกรณ์ของนิสิตและบุคลากรในภาควิชาวิศวกรรม</w:t>
              </w:r>
              <w:r w:rsidR="00D82E1A">
                <w:rPr>
                  <w:rFonts w:cs="TH SarabunPSK"/>
                  <w:cs/>
                </w:rPr>
                <w:t>คอมพิวเตอร์ คณะวิศวกรรมศาสตร์ กำ</w:t>
              </w:r>
              <w:r w:rsidRPr="00682AA4">
                <w:rPr>
                  <w:rFonts w:cs="TH SarabunPSK"/>
                  <w:cs/>
                </w:rPr>
                <w:t>แพงแสน มหาวิทยาลัยเกษตรศาสตร์</w:t>
              </w:r>
            </w:p>
            <w:p w:rsidR="00DB79A1" w:rsidRDefault="00DB79A1" w:rsidP="00E57FCE">
              <w:pPr>
                <w:spacing w:line="240" w:lineRule="auto"/>
                <w:jc w:val="thaiDistribute"/>
              </w:pPr>
            </w:p>
            <w:p w:rsidR="00DB79A1" w:rsidRDefault="00DB79A1" w:rsidP="00E57FCE">
              <w:pPr>
                <w:spacing w:line="240" w:lineRule="auto"/>
                <w:jc w:val="thaiDistribute"/>
              </w:pPr>
            </w:p>
            <w:p w:rsidR="00875E62" w:rsidRPr="00246C58" w:rsidRDefault="00CD03B2" w:rsidP="00E57FCE">
              <w:pPr>
                <w:spacing w:line="240" w:lineRule="auto"/>
                <w:jc w:val="thaiDistribute"/>
              </w:pPr>
            </w:p>
          </w:sdtContent>
        </w:sdt>
      </w:sdtContent>
    </w:sdt>
    <w:p w:rsidR="00F72DC6" w:rsidRPr="008C66FB" w:rsidRDefault="0067440B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ความต้องการของผู้ใช้ (</w:t>
      </w:r>
      <w:r>
        <w:rPr>
          <w:b/>
          <w:bCs/>
        </w:rPr>
        <w:t>User Requirements)</w:t>
      </w:r>
    </w:p>
    <w:p w:rsidR="000032D2" w:rsidRDefault="0067440B" w:rsidP="000032D2">
      <w:pPr>
        <w:pStyle w:val="a"/>
      </w:pPr>
      <w:r>
        <w:rPr>
          <w:rFonts w:hint="cs"/>
          <w:cs/>
        </w:rPr>
        <w:t>ส่วนต่อประสานของซอฟต์แวร์</w:t>
      </w:r>
    </w:p>
    <w:sdt>
      <w:sdtPr>
        <w:rPr>
          <w:rFonts w:cstheme="minorHAnsi" w:hint="cs"/>
          <w:color w:val="FF0000"/>
        </w:rPr>
        <w:id w:val="1915352894"/>
        <w:placeholder>
          <w:docPart w:val="145C161379834D9C9C1047299F79CF75"/>
        </w:placeholder>
      </w:sdtPr>
      <w:sdtEndPr>
        <w:rPr>
          <w:rFonts w:cstheme="minorBidi"/>
          <w:color w:val="auto"/>
        </w:rPr>
      </w:sdtEndPr>
      <w:sdtContent>
        <w:p w:rsidR="00136BB6" w:rsidRDefault="00136BB6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 xml:space="preserve">ระบบปฏิบัติการ ได้แก่ </w:t>
          </w:r>
          <w:r>
            <w:t>Microsoft Window 10</w:t>
          </w:r>
        </w:p>
        <w:p w:rsidR="007C4137" w:rsidRDefault="00136BB6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 xml:space="preserve">ระบบฐานข้อมูล ได้แก่ </w:t>
          </w:r>
          <w:proofErr w:type="spellStart"/>
          <w:r>
            <w:t>PHPM</w:t>
          </w:r>
          <w:r w:rsidR="007C4137">
            <w:t>yAdmin</w:t>
          </w:r>
          <w:proofErr w:type="spellEnd"/>
          <w:r w:rsidR="007C4137">
            <w:t xml:space="preserve">, </w:t>
          </w:r>
          <w:r w:rsidR="007C4137" w:rsidRPr="007C4137">
            <w:t>MS SQL Server 2000</w:t>
          </w:r>
        </w:p>
        <w:p w:rsidR="007C4137" w:rsidRDefault="007C4137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>ระบบพัฒนาซอฟต์แวร์ ได้แก่</w:t>
          </w:r>
          <w:r w:rsidRPr="007C4137">
            <w:t xml:space="preserve"> </w:t>
          </w:r>
          <w:proofErr w:type="spellStart"/>
          <w:r w:rsidRPr="007C4137">
            <w:t>JetBrains</w:t>
          </w:r>
          <w:proofErr w:type="spellEnd"/>
          <w:r>
            <w:rPr>
              <w:rFonts w:hint="cs"/>
              <w:cs/>
            </w:rPr>
            <w:t xml:space="preserve"> </w:t>
          </w:r>
          <w:proofErr w:type="spellStart"/>
          <w:r>
            <w:t>PHPStorm</w:t>
          </w:r>
          <w:proofErr w:type="spellEnd"/>
          <w:r>
            <w:t>, Microsoft Visual Studio Code</w:t>
          </w:r>
        </w:p>
        <w:p w:rsidR="007C4137" w:rsidRDefault="007C4137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 xml:space="preserve">ระบบจำลอง </w:t>
          </w:r>
          <w:r>
            <w:t xml:space="preserve">Web server </w:t>
          </w:r>
          <w:r>
            <w:rPr>
              <w:rFonts w:hint="cs"/>
              <w:cs/>
            </w:rPr>
            <w:t xml:space="preserve">ได้แก่ </w:t>
          </w:r>
          <w:proofErr w:type="spellStart"/>
          <w:r>
            <w:t>Xammp</w:t>
          </w:r>
          <w:proofErr w:type="spellEnd"/>
          <w:r>
            <w:t xml:space="preserve"> </w:t>
          </w:r>
        </w:p>
        <w:p w:rsidR="004E2403" w:rsidRDefault="007C4137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 xml:space="preserve">ระบบสำหรับตกแต่ง ได้แก่ </w:t>
          </w:r>
          <w:r>
            <w:t>Adobe Photoshop CS6</w:t>
          </w:r>
        </w:p>
        <w:p w:rsidR="00D224DA" w:rsidRDefault="004E2403" w:rsidP="00F339AE">
          <w:pPr>
            <w:ind w:left="720"/>
          </w:pPr>
          <w:r>
            <w:t>-</w:t>
          </w:r>
          <w:r>
            <w:rPr>
              <w:rFonts w:hint="cs"/>
              <w:cs/>
            </w:rPr>
            <w:t>ระบบบัญชีผู้ใช้ ได้แก่ ระบบนนทรีของมหาวิทยาลัยเกษตรศาสตร์</w:t>
          </w:r>
        </w:p>
      </w:sdtContent>
    </w:sdt>
    <w:p w:rsidR="0067440B" w:rsidRDefault="0067440B" w:rsidP="0067440B">
      <w:pPr>
        <w:pStyle w:val="a"/>
      </w:pPr>
      <w:r>
        <w:rPr>
          <w:rFonts w:hint="cs"/>
          <w:cs/>
        </w:rPr>
        <w:t>ส่วนต่อประสานกับผู้ใช้</w:t>
      </w:r>
      <w:r w:rsidRPr="0067440B">
        <w:t xml:space="preserve"> </w:t>
      </w:r>
    </w:p>
    <w:sdt>
      <w:sdtPr>
        <w:id w:val="752401504"/>
        <w:placeholder>
          <w:docPart w:val="C68E7162502846B8AA819DBD6DB4ECA8"/>
        </w:placeholder>
      </w:sdtPr>
      <w:sdtEndPr/>
      <w:sdtContent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รูปแบบของระบบ คือ เว็บแอพพลิเคชั่น ประกอบด้วย</w:t>
          </w:r>
        </w:p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-หน้าล็อกอินเข้าสู่ระบบ</w:t>
          </w:r>
        </w:p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-หน้าแสดงอุปกรณ์</w:t>
          </w:r>
        </w:p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-หน้ากรอกแบบฟอร์มการขอยืมอุปกรณ์</w:t>
          </w:r>
        </w:p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-หน้า</w:t>
          </w:r>
          <w:proofErr w:type="spellStart"/>
          <w:r>
            <w:rPr>
              <w:rFonts w:hint="cs"/>
              <w:cs/>
            </w:rPr>
            <w:t>ต่างป็</w:t>
          </w:r>
          <w:proofErr w:type="spellEnd"/>
          <w:r>
            <w:rPr>
              <w:rFonts w:hint="cs"/>
              <w:cs/>
            </w:rPr>
            <w:t>อปอัพสำหรับยืนยันการยืมอุปกรณ์</w:t>
          </w:r>
        </w:p>
        <w:p w:rsidR="007502A8" w:rsidRDefault="007502A8" w:rsidP="007502A8">
          <w:pPr>
            <w:ind w:left="360"/>
          </w:pPr>
          <w:r>
            <w:rPr>
              <w:rFonts w:hint="cs"/>
              <w:cs/>
            </w:rPr>
            <w:t>-หน้าการอนุมัติการยืมอุปกรณ์</w:t>
          </w:r>
        </w:p>
        <w:p w:rsidR="0067440B" w:rsidRDefault="007502A8" w:rsidP="007502A8">
          <w:pPr>
            <w:ind w:left="360"/>
          </w:pPr>
          <w:r>
            <w:rPr>
              <w:rFonts w:hint="cs"/>
              <w:cs/>
            </w:rPr>
            <w:t>-หน้าแสดงข้อมูล</w:t>
          </w:r>
          <w:r w:rsidR="00B3347C">
            <w:rPr>
              <w:rFonts w:hint="cs"/>
              <w:cs/>
            </w:rPr>
            <w:t xml:space="preserve"> และสถิติ</w:t>
          </w:r>
          <w:r>
            <w:rPr>
              <w:rFonts w:hint="cs"/>
              <w:cs/>
            </w:rPr>
            <w:t>การยืม-คืน</w:t>
          </w:r>
          <w:r w:rsidR="00B3347C">
            <w:rPr>
              <w:rFonts w:hint="cs"/>
              <w:cs/>
            </w:rPr>
            <w:t>อุปกรณ์</w:t>
          </w:r>
        </w:p>
      </w:sdtContent>
    </w:sdt>
    <w:p w:rsidR="000032D2" w:rsidRDefault="000032D2" w:rsidP="000032D2">
      <w:pPr>
        <w:pStyle w:val="a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D1E6C40B52784E88AAF24022C53E1C1B"/>
        </w:placeholder>
      </w:sdtPr>
      <w:sdtEndPr/>
      <w:sdtContent>
        <w:p w:rsidR="007D5418" w:rsidRDefault="007D5418" w:rsidP="007D5418">
          <w:pPr>
            <w:ind w:firstLine="360"/>
          </w:pPr>
          <w:r w:rsidRPr="007D5418">
            <w:rPr>
              <w:rFonts w:cs="TH SarabunPSK"/>
              <w:cs/>
            </w:rPr>
            <w:t xml:space="preserve">กำหนดผู้ใช้งานออกเป็น </w:t>
          </w:r>
          <w:r w:rsidRPr="007D5418">
            <w:t xml:space="preserve">3 </w:t>
          </w:r>
          <w:r w:rsidRPr="007D5418">
            <w:rPr>
              <w:rFonts w:cs="TH SarabunPSK"/>
              <w:cs/>
            </w:rPr>
            <w:t>ประเภท</w:t>
          </w:r>
        </w:p>
        <w:p w:rsidR="007D5418" w:rsidRDefault="007D5418" w:rsidP="007D5418">
          <w:pPr>
            <w:ind w:firstLine="720"/>
          </w:pPr>
          <w:r w:rsidRPr="007D5418">
            <w:t>1.</w:t>
          </w:r>
          <w:r w:rsidRPr="007D5418">
            <w:rPr>
              <w:rFonts w:cs="TH SarabunPSK"/>
              <w:cs/>
            </w:rPr>
            <w:t>ผู้ยืมอุปกรณ์</w:t>
          </w:r>
        </w:p>
        <w:p w:rsidR="007D5418" w:rsidRPr="007D5418" w:rsidRDefault="007D5418" w:rsidP="007D5418">
          <w:pPr>
            <w:ind w:firstLine="720"/>
            <w:rPr>
              <w:cs/>
            </w:rPr>
          </w:pPr>
          <w:r>
            <w:tab/>
            <w:t>-</w:t>
          </w:r>
          <w:r>
            <w:rPr>
              <w:rFonts w:hint="cs"/>
              <w:cs/>
            </w:rPr>
            <w:t>เป็นนิสิต อาจารย์ หรือบุคลากรในมหาวิทยาลัยเกษตรศาสตร์</w:t>
          </w:r>
          <w:r>
            <w:t xml:space="preserve"> </w:t>
          </w:r>
          <w:r>
            <w:rPr>
              <w:rFonts w:hint="cs"/>
              <w:cs/>
            </w:rPr>
            <w:t>ที่มีบัญชีผู้ใช้ในระบบนนทรี</w:t>
          </w:r>
        </w:p>
        <w:p w:rsidR="007D5418" w:rsidRDefault="007D5418" w:rsidP="007D5418">
          <w:pPr>
            <w:ind w:firstLine="720"/>
          </w:pPr>
          <w:r>
            <w:rPr>
              <w:cs/>
            </w:rPr>
            <w:tab/>
          </w:r>
          <w:r>
            <w:rPr>
              <w:rFonts w:hint="cs"/>
              <w:cs/>
            </w:rPr>
            <w:t>-เป็นบุคคลภายนอกที่ต้องระบุข้อมูลส่วนตัวอย่างครบถ้วน และได้รับการอนุมัติจากเจ้าหน้าที่</w:t>
          </w:r>
        </w:p>
        <w:p w:rsidR="007D5418" w:rsidRDefault="007D5418" w:rsidP="007D5418">
          <w:pPr>
            <w:ind w:firstLine="720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-สามารถตรวจสอบรายชื่อ และยืมอุปกรณ์ได้</w:t>
          </w:r>
        </w:p>
        <w:p w:rsidR="007D5418" w:rsidRDefault="007D5418" w:rsidP="007D5418">
          <w:pPr>
            <w:ind w:firstLine="720"/>
          </w:pPr>
          <w:r>
            <w:t>2.</w:t>
          </w:r>
          <w:r>
            <w:rPr>
              <w:rFonts w:hint="cs"/>
              <w:cs/>
            </w:rPr>
            <w:t>เจ้าหน้าที่</w:t>
          </w:r>
        </w:p>
        <w:p w:rsidR="008C219A" w:rsidRDefault="007D5418" w:rsidP="008C219A">
          <w:pPr>
            <w:ind w:left="1440"/>
          </w:pPr>
          <w:r>
            <w:rPr>
              <w:rFonts w:hint="cs"/>
              <w:cs/>
            </w:rPr>
            <w:t>-เป็นบุคลากรประจำภาควิชาวิศวกรรมคอมพิวเตอร์ คณะวิศวกรรมศาสตร์ กำแพงแสน ที่มีบัญชีผู้ใช้ในระบบนนทรี</w:t>
          </w:r>
        </w:p>
        <w:p w:rsidR="008C219A" w:rsidRDefault="008C219A" w:rsidP="008C219A">
          <w:pPr>
            <w:ind w:left="1440"/>
          </w:pPr>
          <w:r>
            <w:t>-</w:t>
          </w:r>
          <w:r>
            <w:rPr>
              <w:rFonts w:hint="cs"/>
              <w:cs/>
            </w:rPr>
            <w:t>สามารถเพิ่ม ลบ แก้ไขข้อมูลอุปกรณ์ สถานะของการยืม และอนุมัติการยืมได้</w:t>
          </w:r>
        </w:p>
        <w:p w:rsidR="008C219A" w:rsidRDefault="008C219A" w:rsidP="008C219A">
          <w:pPr>
            <w:ind w:firstLine="720"/>
          </w:pPr>
          <w:r>
            <w:rPr>
              <w:rFonts w:hint="cs"/>
              <w:cs/>
            </w:rPr>
            <w:t>3.อาจารย์</w:t>
          </w:r>
        </w:p>
        <w:p w:rsidR="008C219A" w:rsidRDefault="008C219A" w:rsidP="008C219A">
          <w:pPr>
            <w:ind w:left="1440"/>
          </w:pPr>
          <w:r>
            <w:t>-</w:t>
          </w:r>
          <w:r>
            <w:rPr>
              <w:rFonts w:hint="cs"/>
              <w:cs/>
            </w:rPr>
            <w:t>เป็น</w:t>
          </w:r>
          <w:r>
            <w:rPr>
              <w:rFonts w:cs="TH SarabunPSK" w:hint="cs"/>
              <w:cs/>
            </w:rPr>
            <w:t>อาจารย์</w:t>
          </w:r>
          <w:r w:rsidRPr="008C219A">
            <w:rPr>
              <w:rFonts w:cs="TH SarabunPSK"/>
              <w:cs/>
            </w:rPr>
            <w:t>ประจำภาควิชาวิศวกรรมคอมพิวเตอร์ คณะวิศวกรรมศาสตร์ กำแพงแสน ที่มีบัญชีผู้ใช้ในระบบนนทรี</w:t>
          </w:r>
        </w:p>
        <w:p w:rsidR="00F26618" w:rsidRDefault="008C219A" w:rsidP="008C219A">
          <w:pPr>
            <w:ind w:left="1440"/>
          </w:pPr>
          <w:r>
            <w:t>-</w:t>
          </w:r>
          <w:r>
            <w:rPr>
              <w:rFonts w:hint="cs"/>
              <w:cs/>
            </w:rPr>
            <w:t>สามารถอนุมัติการยืมได้</w:t>
          </w:r>
        </w:p>
        <w:p w:rsidR="00D224DA" w:rsidRDefault="00F26618" w:rsidP="008C219A">
          <w:pPr>
            <w:ind w:left="1440"/>
          </w:pPr>
          <w:r>
            <w:t>-</w:t>
          </w:r>
          <w:r>
            <w:rPr>
              <w:rFonts w:hint="cs"/>
              <w:cs/>
            </w:rPr>
            <w:t>สามารถตรวจสอบรายชื่อ และยืมอุปกรณ์ได้</w:t>
          </w:r>
        </w:p>
      </w:sdtContent>
    </w:sdt>
    <w:p w:rsidR="00C61B85" w:rsidRDefault="00C61B85" w:rsidP="00C61B85">
      <w:pPr>
        <w:pStyle w:val="a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D2EACF50C7E348ACB096DD95046C5D7B"/>
        </w:placeholder>
      </w:sdtPr>
      <w:sdtEndPr/>
      <w:sdtContent>
        <w:sdt>
          <w:sdtPr>
            <w:rPr>
              <w:rFonts w:hint="cs"/>
              <w:cs/>
            </w:rPr>
            <w:id w:val="1461225020"/>
            <w:placeholder>
              <w:docPart w:val="153C717C9C2C4FC7B04748620E568231"/>
            </w:placeholder>
          </w:sdtPr>
          <w:sdtEndPr/>
          <w:sdtContent>
            <w:sdt>
              <w:sdtPr>
                <w:rPr>
                  <w:rFonts w:hint="cs"/>
                  <w:cs/>
                </w:rPr>
                <w:id w:val="85816031"/>
                <w:placeholder>
                  <w:docPart w:val="40FA67AB8F3E4B418560CCBA50E91B5A"/>
                </w:placeholder>
              </w:sdtPr>
              <w:sdtEndPr/>
              <w:sdtContent>
                <w:p w:rsidR="00DB79A1" w:rsidRDefault="00DB79A1" w:rsidP="00DB79A1">
                  <w:pPr>
                    <w:spacing w:line="240" w:lineRule="auto"/>
                    <w:ind w:firstLine="360"/>
                    <w:jc w:val="thaiDistribute"/>
                    <w:rPr>
                      <w:rFonts w:cs="TH SarabunPSK"/>
                      <w:cs/>
                    </w:rPr>
                  </w:pPr>
                  <w:r>
                    <w:rPr>
                      <w:rFonts w:cs="TH SarabunPSK" w:hint="cs"/>
                      <w:cs/>
                    </w:rPr>
                    <w:t>กำหนดผู้ใช้งานออกเป็น 3 ประเภท</w:t>
                  </w:r>
                </w:p>
                <w:p w:rsidR="00DB79A1" w:rsidRDefault="00DB79A1" w:rsidP="00DB79A1">
                  <w:pPr>
                    <w:spacing w:line="240" w:lineRule="auto"/>
                    <w:ind w:firstLine="720"/>
                    <w:jc w:val="thaiDistribute"/>
                  </w:pPr>
                  <w:r>
                    <w:rPr>
                      <w:rFonts w:cs="TH SarabunPSK" w:hint="cs"/>
                      <w:cs/>
                    </w:rPr>
                    <w:t>1.ผู้ยืมอุป</w:t>
                  </w:r>
                  <w:r>
                    <w:rPr>
                      <w:rFonts w:hint="cs"/>
                      <w:cs/>
                    </w:rPr>
                    <w:t>กรณ์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-สามารถล็อกอินเข้าใช้งานระบบยืม-คืนได้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-สามารถค้นหาและเลือกอุปกรณ์ที่จะยืมได้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tab/>
                  </w:r>
                  <w:r>
                    <w:tab/>
                    <w:t>-</w:t>
                  </w:r>
                  <w:r>
                    <w:rPr>
                      <w:rFonts w:hint="cs"/>
                      <w:cs/>
                    </w:rPr>
                    <w:t>สามารถส่งแบบฟอร์มการยืมอุปกรณ์ได้</w:t>
                  </w:r>
                </w:p>
                <w:p w:rsidR="00DB79A1" w:rsidRDefault="00DB79A1" w:rsidP="00DB79A1">
                  <w:pPr>
                    <w:spacing w:line="240" w:lineRule="auto"/>
                    <w:ind w:firstLine="720"/>
                    <w:jc w:val="thaiDistribute"/>
                  </w:pPr>
                  <w:r>
                    <w:rPr>
                      <w:rFonts w:hint="cs"/>
                      <w:cs/>
                    </w:rPr>
                    <w:t>2.เจ้าหน้าที่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tab/>
                  </w:r>
                  <w:r>
                    <w:tab/>
                    <w:t>-</w:t>
                  </w:r>
                  <w:r>
                    <w:rPr>
                      <w:rFonts w:hint="cs"/>
                      <w:cs/>
                    </w:rPr>
                    <w:t>สามารถล็อกอินเข้าใช้งานระบบยืม-คืนได้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-สามารถเพิ่ม ลบ แก้ไขข้อมูลอุปกรณ์ได้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-สามารถกำหนด แก้ไขสถานะของการยืม-คืนอุปกรณ์ได้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-สามารถบันทึก แก้ไขข้อมูลการยืม-คืนอุปกรณ์ได้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</w:t>
                  </w:r>
                  <w:r w:rsidRPr="002F140A">
                    <w:rPr>
                      <w:rFonts w:cs="TH SarabunPSK"/>
                      <w:cs/>
                    </w:rPr>
                    <w:t>สามารถสืบค้นได้ว่านิสิต/บุคลากรคนใดมีรายการยืมอุปกรณ์ใดค้างไว้บ้าง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rFonts w:hint="cs"/>
                      <w:cs/>
                    </w:rPr>
                    <w:lastRenderedPageBreak/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 xml:space="preserve">-สามารถอนุมัติการยืมอุปกรณ์ได้ 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tab/>
                  </w:r>
                  <w:r>
                    <w:tab/>
                    <w:t>-</w:t>
                  </w:r>
                  <w:r>
                    <w:rPr>
                      <w:rFonts w:cs="TH SarabunPSK" w:hint="cs"/>
                      <w:cs/>
                    </w:rPr>
                    <w:t>สามารถเรียก</w:t>
                  </w:r>
                  <w:r w:rsidRPr="002F140A">
                    <w:rPr>
                      <w:rFonts w:cs="TH SarabunPSK"/>
                      <w:cs/>
                    </w:rPr>
                    <w:t>ดูรายงานสถิติการยืมอุปกรณ์เป็นรายเดือน รายปีได้</w:t>
                  </w:r>
                </w:p>
                <w:p w:rsidR="00DB79A1" w:rsidRDefault="00DB79A1" w:rsidP="00DB79A1">
                  <w:pPr>
                    <w:spacing w:line="240" w:lineRule="auto"/>
                    <w:ind w:firstLine="720"/>
                    <w:jc w:val="thaiDistribute"/>
                  </w:pPr>
                  <w:r>
                    <w:t>3.</w:t>
                  </w:r>
                  <w:r>
                    <w:rPr>
                      <w:rFonts w:hint="cs"/>
                      <w:cs/>
                    </w:rPr>
                    <w:t>อาจารย์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</w:t>
                  </w:r>
                  <w:r w:rsidRPr="002F140A">
                    <w:rPr>
                      <w:rFonts w:cs="TH SarabunPSK"/>
                      <w:cs/>
                    </w:rPr>
                    <w:t>สามารถล็อกอินเข้าใช้งานระบบยืม-คืนได้</w:t>
                  </w:r>
                </w:p>
                <w:p w:rsidR="00DB79A1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cs="TH SarabunPSK" w:hint="cs"/>
                      <w:cs/>
                    </w:rPr>
                    <w:t>-</w:t>
                  </w:r>
                  <w:r w:rsidRPr="00BA1450">
                    <w:rPr>
                      <w:rFonts w:cs="TH SarabunPSK"/>
                      <w:cs/>
                    </w:rPr>
                    <w:t>สามารถอนุมัติการยืมอุปกรณ์ได้</w:t>
                  </w:r>
                </w:p>
                <w:p w:rsidR="00C61B85" w:rsidRDefault="00DB79A1" w:rsidP="00DB79A1">
                  <w:pPr>
                    <w:spacing w:line="240" w:lineRule="auto"/>
                    <w:jc w:val="thaiDistribute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-</w:t>
                  </w:r>
                  <w:r w:rsidRPr="00BA1450">
                    <w:rPr>
                      <w:rFonts w:cs="TH SarabunPSK"/>
                      <w:cs/>
                    </w:rPr>
                    <w:t>สามารถค้นหาและเลือกอุปกรณ์ที่จะยืมได้</w:t>
                  </w:r>
                </w:p>
              </w:sdtContent>
            </w:sdt>
          </w:sdtContent>
        </w:sdt>
      </w:sdtContent>
    </w:sdt>
    <w:p w:rsidR="000032D2" w:rsidRDefault="00C379D7" w:rsidP="000032D2">
      <w:pPr>
        <w:pStyle w:val="a"/>
      </w:pPr>
      <w:r>
        <w:rPr>
          <w:rFonts w:hint="cs"/>
          <w:cs/>
        </w:rPr>
        <w:t>สมมติฐานและข้อจำกัดในการพัฒนา</w:t>
      </w:r>
    </w:p>
    <w:sdt>
      <w:sdtPr>
        <w:rPr>
          <w:rFonts w:hint="cs"/>
        </w:rPr>
        <w:id w:val="-223299261"/>
        <w:placeholder>
          <w:docPart w:val="CB9A13D3953D493E90EE25D5C98A227D"/>
        </w:placeholder>
      </w:sdtPr>
      <w:sdtEndPr/>
      <w:sdtContent>
        <w:p w:rsidR="00E25D05" w:rsidRDefault="00E25D05" w:rsidP="00E25D05">
          <w:pPr>
            <w:ind w:left="360"/>
          </w:pPr>
          <w:r>
            <w:t>-</w:t>
          </w:r>
          <w:r>
            <w:rPr>
              <w:rFonts w:hint="cs"/>
              <w:cs/>
            </w:rPr>
            <w:t xml:space="preserve">ระบบสามารถรันผ่านระบบปฏิบัติการ </w:t>
          </w:r>
          <w:r>
            <w:t xml:space="preserve">Microsoft Window </w:t>
          </w:r>
          <w:r>
            <w:rPr>
              <w:rFonts w:hint="cs"/>
              <w:cs/>
            </w:rPr>
            <w:t>ได้เท่านั้น</w:t>
          </w:r>
        </w:p>
        <w:p w:rsidR="00E25D05" w:rsidRDefault="00E25D05" w:rsidP="00E25D05">
          <w:pPr>
            <w:ind w:left="360"/>
          </w:pPr>
          <w:r>
            <w:rPr>
              <w:rFonts w:hint="cs"/>
              <w:cs/>
            </w:rPr>
            <w:t>-ระบบต้องใช้เครือข่ายอินเทอร์เน็ตในการรัน</w:t>
          </w:r>
        </w:p>
        <w:p w:rsidR="00D224DA" w:rsidRDefault="00E25D05" w:rsidP="00E25D05">
          <w:pPr>
            <w:ind w:left="360"/>
          </w:pPr>
          <w:r>
            <w:t>-</w:t>
          </w:r>
          <w:r>
            <w:rPr>
              <w:rFonts w:hint="cs"/>
              <w:cs/>
            </w:rPr>
            <w:t>ระบบต้องติดต่อกับฐานข้อมูลได้</w:t>
          </w:r>
        </w:p>
      </w:sdtContent>
    </w:sdt>
    <w:p w:rsidR="0083497D" w:rsidRDefault="0083497D" w:rsidP="0083497D"/>
    <w:p w:rsidR="009360A7" w:rsidRPr="008C66FB" w:rsidRDefault="00C379D7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</w:p>
    <w:p w:rsidR="00C26F1D" w:rsidRDefault="009360A7" w:rsidP="00C26F1D">
      <w:pPr>
        <w:pStyle w:val="a"/>
        <w:spacing w:line="240" w:lineRule="auto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F1D" w:rsidTr="00C2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6F1D" w:rsidRDefault="00C26F1D" w:rsidP="00ED0BCE"/>
        </w:tc>
      </w:tr>
      <w:tr w:rsidR="00C26F1D" w:rsidTr="00C2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6F1D" w:rsidRDefault="00C26F1D" w:rsidP="00C26F1D">
            <w:r>
              <w:t xml:space="preserve">Function </w:t>
            </w:r>
            <w:r>
              <w:rPr>
                <w:rFonts w:cs="TH SarabunPSK"/>
                <w:cs/>
              </w:rPr>
              <w:t xml:space="preserve">1: </w:t>
            </w:r>
            <w:r>
              <w:t>Login</w:t>
            </w:r>
          </w:p>
          <w:p w:rsidR="00C26F1D" w:rsidRDefault="00C26F1D" w:rsidP="00C26F1D">
            <w:r>
              <w:t xml:space="preserve">Description: </w:t>
            </w:r>
            <w:r w:rsidRPr="001B0C42">
              <w:rPr>
                <w:rFonts w:cs="TH SarabunPSK"/>
                <w:b w:val="0"/>
                <w:bCs w:val="0"/>
                <w:cs/>
              </w:rPr>
              <w:t>ผู้ยืมอุปกรณ์ เจ้าหน้าที่ หรืออาจารย์เข้าสู่ระบบผ่านบัญชีระบบนนทรี</w:t>
            </w:r>
          </w:p>
          <w:p w:rsidR="00C26F1D" w:rsidRPr="001B0C42" w:rsidRDefault="00C26F1D" w:rsidP="00C26F1D">
            <w:pPr>
              <w:rPr>
                <w:b w:val="0"/>
                <w:bCs w:val="0"/>
              </w:rPr>
            </w:pPr>
            <w:r>
              <w:t xml:space="preserve">Input: </w:t>
            </w:r>
            <w:r w:rsidRPr="001B0C42">
              <w:rPr>
                <w:b w:val="0"/>
                <w:bCs w:val="0"/>
              </w:rPr>
              <w:t xml:space="preserve">username </w:t>
            </w:r>
            <w:r w:rsidRPr="001B0C42">
              <w:rPr>
                <w:rFonts w:cs="TH SarabunPSK"/>
                <w:b w:val="0"/>
                <w:bCs w:val="0"/>
                <w:cs/>
              </w:rPr>
              <w:t xml:space="preserve">และ </w:t>
            </w:r>
            <w:r w:rsidRPr="001B0C42">
              <w:rPr>
                <w:b w:val="0"/>
                <w:bCs w:val="0"/>
              </w:rPr>
              <w:t xml:space="preserve">password </w:t>
            </w:r>
            <w:r w:rsidRPr="001B0C42">
              <w:rPr>
                <w:rFonts w:cs="TH SarabunPSK"/>
                <w:b w:val="0"/>
                <w:bCs w:val="0"/>
                <w:cs/>
              </w:rPr>
              <w:t>ของบัญชีระบบนนทรี</w:t>
            </w:r>
          </w:p>
          <w:p w:rsidR="00C26F1D" w:rsidRPr="001B0C42" w:rsidRDefault="00C26F1D" w:rsidP="00C26F1D">
            <w:pPr>
              <w:rPr>
                <w:b w:val="0"/>
                <w:bCs w:val="0"/>
              </w:rPr>
            </w:pPr>
            <w:r>
              <w:t xml:space="preserve">Processing: </w:t>
            </w:r>
            <w:r w:rsidRPr="001B0C42">
              <w:rPr>
                <w:rFonts w:hint="cs"/>
                <w:b w:val="0"/>
                <w:bCs w:val="0"/>
                <w:cs/>
              </w:rPr>
              <w:t>ตรวจสอบบัญชีผู้ใช้ และตรวจสอบประเภทของผู้ใช้ที่เข้าสู่ระบบ</w:t>
            </w:r>
          </w:p>
          <w:p w:rsidR="00C26F1D" w:rsidRDefault="00C26F1D" w:rsidP="00C26F1D">
            <w:pPr>
              <w:rPr>
                <w:cs/>
              </w:rPr>
            </w:pPr>
            <w:r>
              <w:t xml:space="preserve">Output: </w:t>
            </w:r>
            <w:r w:rsidRPr="001B0C42">
              <w:rPr>
                <w:rFonts w:hint="cs"/>
                <w:b w:val="0"/>
                <w:bCs w:val="0"/>
                <w:cs/>
              </w:rPr>
              <w:t>ข้อมูลบัญชีผู้ใช้ และไปยังหน้าแรกของผู้ใช้แต่ละประเภท</w:t>
            </w:r>
          </w:p>
          <w:p w:rsidR="00C26F1D" w:rsidRDefault="00C26F1D" w:rsidP="00C26F1D"/>
        </w:tc>
      </w:tr>
      <w:tr w:rsidR="00C26F1D" w:rsidTr="00C2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C42" w:rsidRPr="000E1D29" w:rsidRDefault="001B0C42" w:rsidP="001B0C42">
            <w:pPr>
              <w:rPr>
                <w:cs/>
              </w:rPr>
            </w:pPr>
            <w:r w:rsidRPr="000E1D29">
              <w:t xml:space="preserve">Function </w:t>
            </w:r>
            <w:r w:rsidRPr="000E1D29">
              <w:rPr>
                <w:rFonts w:cs="TH SarabunPSK"/>
                <w:cs/>
              </w:rPr>
              <w:t>2:</w:t>
            </w:r>
            <w:r w:rsidRPr="000E1D29">
              <w:rPr>
                <w:rFonts w:cs="TH SarabunPSK" w:hint="cs"/>
                <w:cs/>
              </w:rPr>
              <w:t xml:space="preserve"> การยืมอุปกรณ์</w:t>
            </w:r>
          </w:p>
          <w:p w:rsidR="001B0C42" w:rsidRPr="001B0C42" w:rsidRDefault="001B0C42" w:rsidP="001B0C42">
            <w:pPr>
              <w:rPr>
                <w:b w:val="0"/>
                <w:bCs w:val="0"/>
                <w:cs/>
              </w:rPr>
            </w:pPr>
            <w:r w:rsidRPr="000E1D29">
              <w:t>Description:</w:t>
            </w:r>
            <w:r w:rsidRPr="001B0C42">
              <w:rPr>
                <w:b w:val="0"/>
                <w:bCs w:val="0"/>
              </w:rPr>
              <w:t xml:space="preserve"> </w:t>
            </w:r>
            <w:r>
              <w:rPr>
                <w:rFonts w:cs="TH SarabunPSK"/>
                <w:b w:val="0"/>
                <w:bCs w:val="0"/>
                <w:cs/>
              </w:rPr>
              <w:t>ผู้ยืมอุปกรณ์หรือ</w:t>
            </w:r>
            <w:r w:rsidRPr="001B0C42">
              <w:rPr>
                <w:rFonts w:cs="TH SarabunPSK"/>
                <w:b w:val="0"/>
                <w:bCs w:val="0"/>
                <w:cs/>
              </w:rPr>
              <w:t>อาจารย์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>เลือกอุปกรณ์ที่ต้องการยืม พร้อมทั้งกรอกแบบฟอร์มการยืมอุปกรณ์</w:t>
            </w:r>
            <w:r w:rsidR="00352C7C">
              <w:rPr>
                <w:rFonts w:hint="cs"/>
                <w:b w:val="0"/>
                <w:bCs w:val="0"/>
                <w:cs/>
              </w:rPr>
              <w:t xml:space="preserve"> และกดยืนยันการยืมอุปกรณ์</w:t>
            </w:r>
          </w:p>
          <w:p w:rsidR="001B0C42" w:rsidRPr="001B0C42" w:rsidRDefault="001B0C42" w:rsidP="001B0C42">
            <w:pPr>
              <w:rPr>
                <w:b w:val="0"/>
                <w:bCs w:val="0"/>
                <w:cs/>
              </w:rPr>
            </w:pPr>
            <w:r w:rsidRPr="000E1D29">
              <w:t>Input:</w:t>
            </w:r>
            <w:r w:rsidRPr="001B0C42"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>อุปกรณ์ที่ต้องการยืม ข้อมูลจากการแบบฟอร์ม</w:t>
            </w:r>
            <w:r w:rsidR="00352C7C">
              <w:rPr>
                <w:rFonts w:hint="cs"/>
                <w:b w:val="0"/>
                <w:bCs w:val="0"/>
                <w:cs/>
              </w:rPr>
              <w:t xml:space="preserve"> และการกดยืนยันการยืม</w:t>
            </w:r>
          </w:p>
          <w:p w:rsidR="001B0C42" w:rsidRPr="001B0C42" w:rsidRDefault="001B0C42" w:rsidP="001B0C42">
            <w:pPr>
              <w:rPr>
                <w:b w:val="0"/>
                <w:bCs w:val="0"/>
              </w:rPr>
            </w:pPr>
            <w:r w:rsidRPr="000E1D29">
              <w:t>Processing:</w:t>
            </w:r>
            <w:r w:rsidRPr="001B0C42">
              <w:rPr>
                <w:b w:val="0"/>
                <w:bCs w:val="0"/>
              </w:rPr>
              <w:t xml:space="preserve"> </w:t>
            </w:r>
            <w:r w:rsidR="00352C7C">
              <w:rPr>
                <w:rFonts w:hint="cs"/>
                <w:b w:val="0"/>
                <w:bCs w:val="0"/>
                <w:cs/>
              </w:rPr>
              <w:t>ตรวจสอบอุปกรณ์ แล้วแสดงหน้าต่างการยืนยันการยืม และ</w:t>
            </w:r>
            <w:r w:rsidR="00352C7C">
              <w:rPr>
                <w:rFonts w:cs="TH SarabunPSK" w:hint="cs"/>
                <w:b w:val="0"/>
                <w:bCs w:val="0"/>
                <w:cs/>
              </w:rPr>
              <w:t>บันทึกสถานะการยืม</w:t>
            </w:r>
          </w:p>
          <w:p w:rsidR="00C26F1D" w:rsidRPr="001B0C42" w:rsidRDefault="001B0C42" w:rsidP="00352C7C">
            <w:pPr>
              <w:rPr>
                <w:b w:val="0"/>
                <w:bCs w:val="0"/>
                <w:cs/>
              </w:rPr>
            </w:pPr>
            <w:r w:rsidRPr="000E1D29">
              <w:t>Output:</w:t>
            </w:r>
            <w:r w:rsidRPr="001B0C42">
              <w:rPr>
                <w:b w:val="0"/>
                <w:bCs w:val="0"/>
              </w:rPr>
              <w:t xml:space="preserve"> </w:t>
            </w:r>
            <w:r w:rsidR="00352C7C">
              <w:rPr>
                <w:rFonts w:cs="TH SarabunPSK" w:hint="cs"/>
                <w:b w:val="0"/>
                <w:bCs w:val="0"/>
                <w:cs/>
              </w:rPr>
              <w:t>แสดงสถานะการยืม</w:t>
            </w:r>
            <w:r w:rsidR="00352C7C">
              <w:rPr>
                <w:b w:val="0"/>
                <w:bCs w:val="0"/>
              </w:rPr>
              <w:t xml:space="preserve"> </w:t>
            </w:r>
          </w:p>
        </w:tc>
      </w:tr>
      <w:tr w:rsidR="00C26F1D" w:rsidTr="00C2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52C7C" w:rsidRPr="00352C7C" w:rsidRDefault="00352C7C" w:rsidP="00352C7C">
            <w:pPr>
              <w:rPr>
                <w:b w:val="0"/>
                <w:bCs w:val="0"/>
              </w:rPr>
            </w:pPr>
            <w:r w:rsidRPr="000E1D29">
              <w:lastRenderedPageBreak/>
              <w:t xml:space="preserve">Function </w:t>
            </w:r>
            <w:r w:rsidRPr="000E1D29">
              <w:rPr>
                <w:rFonts w:cs="TH SarabunPSK" w:hint="cs"/>
                <w:cs/>
              </w:rPr>
              <w:t>3</w:t>
            </w:r>
            <w:r w:rsidRPr="000E1D29">
              <w:rPr>
                <w:rFonts w:cs="TH SarabunPSK"/>
                <w:cs/>
              </w:rPr>
              <w:t>:</w:t>
            </w:r>
            <w:r>
              <w:rPr>
                <w:rFonts w:cs="TH SarabunPSK" w:hint="cs"/>
                <w:b w:val="0"/>
                <w:bCs w:val="0"/>
                <w:cs/>
              </w:rPr>
              <w:t xml:space="preserve"> การแจ้งเตือนการอนุมัติผ่าน </w:t>
            </w:r>
            <w:r>
              <w:rPr>
                <w:rFonts w:cs="TH SarabunPSK"/>
                <w:b w:val="0"/>
                <w:bCs w:val="0"/>
              </w:rPr>
              <w:t>E-mail</w:t>
            </w:r>
          </w:p>
          <w:p w:rsidR="00352C7C" w:rsidRPr="00352C7C" w:rsidRDefault="00352C7C" w:rsidP="00352C7C">
            <w:pPr>
              <w:rPr>
                <w:b w:val="0"/>
                <w:bCs w:val="0"/>
                <w:cs/>
              </w:rPr>
            </w:pPr>
            <w:r w:rsidRPr="000E1D29">
              <w:t>Description:</w:t>
            </w:r>
            <w:r w:rsidRPr="00352C7C">
              <w:rPr>
                <w:b w:val="0"/>
                <w:bCs w:val="0"/>
              </w:rPr>
              <w:t xml:space="preserve"> </w:t>
            </w:r>
            <w:r>
              <w:rPr>
                <w:rFonts w:cs="TH SarabunPSK" w:hint="cs"/>
                <w:b w:val="0"/>
                <w:bCs w:val="0"/>
                <w:cs/>
              </w:rPr>
              <w:t>ระบบส่ง</w:t>
            </w:r>
            <w:r>
              <w:rPr>
                <w:rFonts w:cs="TH SarabunPSK"/>
                <w:b w:val="0"/>
                <w:bCs w:val="0"/>
              </w:rPr>
              <w:t xml:space="preserve"> E-mail</w:t>
            </w:r>
            <w:r>
              <w:rPr>
                <w:rFonts w:cs="TH SarabunPSK" w:hint="cs"/>
                <w:b w:val="0"/>
                <w:bCs w:val="0"/>
                <w:cs/>
              </w:rPr>
              <w:t xml:space="preserve"> ไปยังอาจารย์เพื่อให้อาจารย์เข้าสู่ระบบเพื่อกดอนุมัติ เมื่ออาจารย์อนุมัติแล้ว ระบบจะส่ง </w:t>
            </w:r>
            <w:r>
              <w:rPr>
                <w:rFonts w:cs="TH SarabunPSK"/>
                <w:b w:val="0"/>
                <w:bCs w:val="0"/>
              </w:rPr>
              <w:t>E-mail</w:t>
            </w:r>
            <w:r>
              <w:rPr>
                <w:rFonts w:cs="TH SarabunPSK" w:hint="cs"/>
                <w:b w:val="0"/>
                <w:bCs w:val="0"/>
                <w:cs/>
              </w:rPr>
              <w:t xml:space="preserve"> ไปยังผู้ยืมอุปกรณ์เพื่อให้มารับอุปกรณ์</w:t>
            </w:r>
          </w:p>
          <w:p w:rsidR="00352C7C" w:rsidRPr="00352C7C" w:rsidRDefault="00352C7C" w:rsidP="00352C7C">
            <w:pPr>
              <w:rPr>
                <w:b w:val="0"/>
                <w:bCs w:val="0"/>
                <w:cs/>
              </w:rPr>
            </w:pPr>
            <w:r w:rsidRPr="000E1D29">
              <w:t>Input:</w:t>
            </w:r>
            <w:r w:rsidRPr="00352C7C"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>สถานการณ์ยืมอุปกรณ์</w:t>
            </w:r>
          </w:p>
          <w:p w:rsidR="00352C7C" w:rsidRPr="00352C7C" w:rsidRDefault="00352C7C" w:rsidP="00352C7C">
            <w:pPr>
              <w:rPr>
                <w:b w:val="0"/>
                <w:bCs w:val="0"/>
                <w:cs/>
              </w:rPr>
            </w:pPr>
            <w:r w:rsidRPr="000E1D29">
              <w:t>Processing:</w:t>
            </w:r>
            <w:r w:rsidRPr="00352C7C">
              <w:rPr>
                <w:b w:val="0"/>
                <w:bCs w:val="0"/>
              </w:rPr>
              <w:t xml:space="preserve"> </w:t>
            </w:r>
            <w:r>
              <w:rPr>
                <w:rFonts w:cs="TH SarabunPSK" w:hint="cs"/>
                <w:b w:val="0"/>
                <w:bCs w:val="0"/>
                <w:cs/>
              </w:rPr>
              <w:t>ตรวจสอบสถานะ และพิมพ์ข้อความแบบอัตโนมัติ</w:t>
            </w:r>
            <w:r>
              <w:rPr>
                <w:rFonts w:hint="cs"/>
                <w:b w:val="0"/>
                <w:bCs w:val="0"/>
                <w:cs/>
              </w:rPr>
              <w:t xml:space="preserve">ส่งทาง </w:t>
            </w:r>
            <w:r>
              <w:rPr>
                <w:b w:val="0"/>
                <w:bCs w:val="0"/>
              </w:rPr>
              <w:t>E-mail</w:t>
            </w:r>
          </w:p>
          <w:p w:rsidR="00C26F1D" w:rsidRPr="001B0C42" w:rsidRDefault="00352C7C" w:rsidP="00352C7C">
            <w:pPr>
              <w:rPr>
                <w:b w:val="0"/>
                <w:bCs w:val="0"/>
                <w:cs/>
              </w:rPr>
            </w:pPr>
            <w:r w:rsidRPr="000E1D29">
              <w:t>Output:</w:t>
            </w:r>
            <w:r w:rsidRPr="00352C7C">
              <w:rPr>
                <w:b w:val="0"/>
                <w:bCs w:val="0"/>
              </w:rPr>
              <w:t xml:space="preserve"> </w:t>
            </w:r>
            <w:r>
              <w:rPr>
                <w:rFonts w:cs="TH SarabunPSK"/>
                <w:b w:val="0"/>
                <w:bCs w:val="0"/>
              </w:rPr>
              <w:t>E-mail</w:t>
            </w:r>
            <w:r>
              <w:rPr>
                <w:rFonts w:cs="TH SarabunPSK" w:hint="cs"/>
                <w:b w:val="0"/>
                <w:bCs w:val="0"/>
                <w:cs/>
              </w:rPr>
              <w:t xml:space="preserve"> การแจ้งเตือนการอนุมัติ</w:t>
            </w:r>
          </w:p>
        </w:tc>
      </w:tr>
      <w:tr w:rsidR="00C26F1D" w:rsidTr="00C26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F6CBA" w:rsidRPr="000E1D29" w:rsidRDefault="00FF6CBA" w:rsidP="00FF6CBA">
            <w:pPr>
              <w:rPr>
                <w:rFonts w:hint="cs"/>
                <w:cs/>
              </w:rPr>
            </w:pPr>
            <w:r w:rsidRPr="000E1D29">
              <w:t xml:space="preserve">Function </w:t>
            </w:r>
            <w:r w:rsidR="009C54A6" w:rsidRPr="000E1D29">
              <w:rPr>
                <w:rFonts w:cs="TH SarabunPSK" w:hint="cs"/>
                <w:cs/>
              </w:rPr>
              <w:t>4</w:t>
            </w:r>
            <w:r w:rsidRPr="000E1D29">
              <w:rPr>
                <w:rFonts w:cs="TH SarabunPSK"/>
                <w:cs/>
              </w:rPr>
              <w:t xml:space="preserve">: </w:t>
            </w:r>
            <w:r w:rsidR="00D5260B" w:rsidRPr="000E1D29">
              <w:rPr>
                <w:rFonts w:hint="cs"/>
                <w:cs/>
              </w:rPr>
              <w:t>การ</w:t>
            </w:r>
            <w:r w:rsidR="009C54A6" w:rsidRPr="000E1D29">
              <w:rPr>
                <w:rFonts w:hint="cs"/>
                <w:cs/>
              </w:rPr>
              <w:t>คืน</w:t>
            </w:r>
          </w:p>
          <w:p w:rsidR="00FF6CBA" w:rsidRPr="00FF6CBA" w:rsidRDefault="00FF6CBA" w:rsidP="00FF6CBA">
            <w:pPr>
              <w:rPr>
                <w:rFonts w:hint="cs"/>
                <w:b w:val="0"/>
                <w:bCs w:val="0"/>
              </w:rPr>
            </w:pPr>
            <w:r w:rsidRPr="000E1D29">
              <w:t>Description:</w:t>
            </w:r>
            <w:r w:rsidRPr="00FF6CBA">
              <w:rPr>
                <w:b w:val="0"/>
                <w:bCs w:val="0"/>
              </w:rPr>
              <w:t xml:space="preserve"> </w:t>
            </w:r>
            <w:r w:rsidR="009C54A6">
              <w:rPr>
                <w:rFonts w:cs="TH SarabunPSK"/>
                <w:b w:val="0"/>
                <w:bCs w:val="0"/>
                <w:cs/>
              </w:rPr>
              <w:t>ผู้ยืมอุปกรณ์</w:t>
            </w:r>
            <w:r w:rsidR="009C54A6">
              <w:rPr>
                <w:rFonts w:cs="TH SarabunPSK" w:hint="cs"/>
                <w:b w:val="0"/>
                <w:bCs w:val="0"/>
                <w:cs/>
              </w:rPr>
              <w:t>คืนอุปกรณ์เรียบร้อยแล้ว เจ้าหน้าที่แก้ไขสถานะการยืม</w:t>
            </w:r>
          </w:p>
          <w:p w:rsidR="00FF6CBA" w:rsidRPr="00FF6CBA" w:rsidRDefault="00FF6CBA" w:rsidP="00FF6CBA">
            <w:pPr>
              <w:rPr>
                <w:rFonts w:hint="cs"/>
                <w:b w:val="0"/>
                <w:bCs w:val="0"/>
                <w:cs/>
              </w:rPr>
            </w:pPr>
            <w:r w:rsidRPr="000E1D29">
              <w:t>Input:</w:t>
            </w:r>
            <w:r w:rsidRPr="00FF6CBA">
              <w:rPr>
                <w:b w:val="0"/>
                <w:bCs w:val="0"/>
              </w:rPr>
              <w:t xml:space="preserve"> </w:t>
            </w:r>
            <w:r w:rsidR="009C54A6">
              <w:rPr>
                <w:rFonts w:hint="cs"/>
                <w:b w:val="0"/>
                <w:bCs w:val="0"/>
                <w:cs/>
              </w:rPr>
              <w:t>ข้อมูลสถานะการยืม</w:t>
            </w:r>
          </w:p>
          <w:p w:rsidR="00FF6CBA" w:rsidRPr="00FF6CBA" w:rsidRDefault="00FF6CBA" w:rsidP="00FF6CBA">
            <w:pPr>
              <w:rPr>
                <w:b w:val="0"/>
                <w:bCs w:val="0"/>
              </w:rPr>
            </w:pPr>
            <w:r w:rsidRPr="000E1D29">
              <w:t>Processing:</w:t>
            </w:r>
            <w:r w:rsidRPr="00FF6CBA">
              <w:rPr>
                <w:b w:val="0"/>
                <w:bCs w:val="0"/>
              </w:rPr>
              <w:t xml:space="preserve"> </w:t>
            </w:r>
            <w:r w:rsidRPr="00FF6CBA">
              <w:rPr>
                <w:rFonts w:cs="TH SarabunPSK"/>
                <w:b w:val="0"/>
                <w:bCs w:val="0"/>
                <w:cs/>
              </w:rPr>
              <w:t>ตรวจ</w:t>
            </w:r>
            <w:r w:rsidR="009C54A6">
              <w:rPr>
                <w:rFonts w:cs="TH SarabunPSK" w:hint="cs"/>
                <w:b w:val="0"/>
                <w:bCs w:val="0"/>
                <w:cs/>
              </w:rPr>
              <w:t>สอบอุปกรณ์ แล้วแก้ไขสถานะการยืม และบันทึกสถานะการยืม</w:t>
            </w:r>
          </w:p>
          <w:p w:rsidR="00C26F1D" w:rsidRPr="001B0C42" w:rsidRDefault="00FF6CBA" w:rsidP="009C54A6">
            <w:pPr>
              <w:rPr>
                <w:rFonts w:hint="cs"/>
                <w:b w:val="0"/>
                <w:bCs w:val="0"/>
              </w:rPr>
            </w:pPr>
            <w:r w:rsidRPr="000E1D29">
              <w:t>Output:</w:t>
            </w:r>
            <w:r w:rsidRPr="00FF6CBA">
              <w:rPr>
                <w:b w:val="0"/>
                <w:bCs w:val="0"/>
              </w:rPr>
              <w:t xml:space="preserve"> </w:t>
            </w:r>
            <w:r w:rsidR="009C54A6">
              <w:rPr>
                <w:rFonts w:cs="TH SarabunPSK" w:hint="cs"/>
                <w:b w:val="0"/>
                <w:bCs w:val="0"/>
                <w:cs/>
              </w:rPr>
              <w:t>แสดงสถานะการยืม</w:t>
            </w:r>
          </w:p>
        </w:tc>
      </w:tr>
      <w:tr w:rsidR="00C26F1D" w:rsidTr="00C26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0163F" w:rsidRPr="000E1D29" w:rsidRDefault="0020163F" w:rsidP="0020163F">
            <w:r w:rsidRPr="000E1D29">
              <w:t xml:space="preserve">Function </w:t>
            </w:r>
            <w:r w:rsidRPr="000E1D29">
              <w:rPr>
                <w:rFonts w:cs="TH SarabunPSK" w:hint="cs"/>
                <w:cs/>
              </w:rPr>
              <w:t>5</w:t>
            </w:r>
            <w:r w:rsidRPr="000E1D29">
              <w:rPr>
                <w:rFonts w:cs="TH SarabunPSK"/>
                <w:cs/>
              </w:rPr>
              <w:t xml:space="preserve">: </w:t>
            </w:r>
            <w:r w:rsidRPr="000E1D29">
              <w:rPr>
                <w:rFonts w:cs="TH SarabunPSK" w:hint="cs"/>
                <w:cs/>
              </w:rPr>
              <w:t>การบันทึกข้อมูลอุปกรณ์</w:t>
            </w:r>
          </w:p>
          <w:p w:rsidR="0020163F" w:rsidRPr="0020163F" w:rsidRDefault="0020163F" w:rsidP="0020163F">
            <w:pPr>
              <w:rPr>
                <w:rFonts w:hint="cs"/>
                <w:b w:val="0"/>
                <w:bCs w:val="0"/>
              </w:rPr>
            </w:pPr>
            <w:r w:rsidRPr="000E1D29">
              <w:t>Description:</w:t>
            </w:r>
            <w:r w:rsidRPr="0020163F">
              <w:rPr>
                <w:b w:val="0"/>
                <w:bCs w:val="0"/>
              </w:rPr>
              <w:t xml:space="preserve"> </w:t>
            </w:r>
            <w:r>
              <w:rPr>
                <w:rFonts w:cs="TH SarabunPSK"/>
                <w:b w:val="0"/>
                <w:bCs w:val="0"/>
                <w:cs/>
              </w:rPr>
              <w:t>เจ้าหน้าที่สามารถเพิ่ม ลบ แก้ไขข้อม</w:t>
            </w:r>
            <w:r>
              <w:rPr>
                <w:rFonts w:cs="TH SarabunPSK" w:hint="cs"/>
                <w:b w:val="0"/>
                <w:bCs w:val="0"/>
                <w:cs/>
              </w:rPr>
              <w:t>ูลอุปกรณ์ได้</w:t>
            </w:r>
          </w:p>
          <w:p w:rsidR="0020163F" w:rsidRPr="0020163F" w:rsidRDefault="0020163F" w:rsidP="0020163F">
            <w:pPr>
              <w:rPr>
                <w:b w:val="0"/>
                <w:bCs w:val="0"/>
              </w:rPr>
            </w:pPr>
            <w:r w:rsidRPr="000E1D29">
              <w:t>Input:</w:t>
            </w:r>
            <w:r w:rsidRPr="0020163F">
              <w:rPr>
                <w:b w:val="0"/>
                <w:bCs w:val="0"/>
              </w:rPr>
              <w:t xml:space="preserve"> </w:t>
            </w:r>
            <w:r w:rsidRPr="0020163F">
              <w:rPr>
                <w:rFonts w:cs="TH SarabunPSK"/>
                <w:b w:val="0"/>
                <w:bCs w:val="0"/>
                <w:cs/>
              </w:rPr>
              <w:t>ข้อมูล</w:t>
            </w:r>
            <w:r>
              <w:rPr>
                <w:rFonts w:cs="TH SarabunPSK" w:hint="cs"/>
                <w:b w:val="0"/>
                <w:bCs w:val="0"/>
                <w:cs/>
              </w:rPr>
              <w:t>อุปกรณ์</w:t>
            </w:r>
          </w:p>
          <w:p w:rsidR="0020163F" w:rsidRDefault="0020163F" w:rsidP="0020163F">
            <w:pPr>
              <w:rPr>
                <w:rFonts w:cs="TH SarabunPSK" w:hint="cs"/>
                <w:b w:val="0"/>
                <w:bCs w:val="0"/>
                <w:cs/>
              </w:rPr>
            </w:pPr>
            <w:r w:rsidRPr="000E1D29">
              <w:t>Processing:</w:t>
            </w:r>
            <w:r w:rsidRPr="0020163F">
              <w:rPr>
                <w:b w:val="0"/>
                <w:bCs w:val="0"/>
              </w:rPr>
              <w:t xml:space="preserve"> </w:t>
            </w:r>
            <w:r>
              <w:rPr>
                <w:rFonts w:cs="TH SarabunPSK" w:hint="cs"/>
                <w:b w:val="0"/>
                <w:bCs w:val="0"/>
                <w:cs/>
              </w:rPr>
              <w:t>บันทึกข้อมูลอุปกรณ์ลงฐานข้อมูล</w:t>
            </w:r>
          </w:p>
          <w:p w:rsidR="00C26F1D" w:rsidRPr="001B0C42" w:rsidRDefault="0020163F" w:rsidP="0020163F">
            <w:pPr>
              <w:rPr>
                <w:b w:val="0"/>
                <w:bCs w:val="0"/>
              </w:rPr>
            </w:pPr>
            <w:r w:rsidRPr="000E1D29">
              <w:t>Output:</w:t>
            </w:r>
            <w:r w:rsidRPr="0020163F">
              <w:rPr>
                <w:b w:val="0"/>
                <w:bCs w:val="0"/>
              </w:rPr>
              <w:t xml:space="preserve"> </w:t>
            </w:r>
            <w:r>
              <w:rPr>
                <w:rFonts w:cs="TH SarabunPSK" w:hint="cs"/>
                <w:b w:val="0"/>
                <w:bCs w:val="0"/>
                <w:cs/>
              </w:rPr>
              <w:t>ข้อมูลอุปกรณ์</w:t>
            </w:r>
          </w:p>
        </w:tc>
      </w:tr>
    </w:tbl>
    <w:p w:rsidR="00153CD7" w:rsidRPr="00E03C0B" w:rsidRDefault="00153CD7" w:rsidP="00ED0BCE">
      <w:pPr>
        <w:spacing w:line="240" w:lineRule="auto"/>
        <w:rPr>
          <w:rFonts w:hint="cs"/>
          <w:color w:val="00B050"/>
          <w:cs/>
        </w:rPr>
      </w:pPr>
    </w:p>
    <w:p w:rsidR="00204627" w:rsidRDefault="009360A7" w:rsidP="00ED0BCE">
      <w:pPr>
        <w:pStyle w:val="a"/>
        <w:spacing w:line="240" w:lineRule="auto"/>
      </w:pPr>
      <w:r>
        <w:rPr>
          <w:rFonts w:hint="cs"/>
          <w:cs/>
        </w:rPr>
        <w:t xml:space="preserve">ความต้องการแบบ </w:t>
      </w:r>
      <w:r>
        <w:t>Non-functional</w:t>
      </w:r>
    </w:p>
    <w:p w:rsidR="00204627" w:rsidRPr="000E1D29" w:rsidRDefault="00E32FB7" w:rsidP="00204627">
      <w:pPr>
        <w:pStyle w:val="a"/>
        <w:numPr>
          <w:ilvl w:val="0"/>
          <w:numId w:val="10"/>
        </w:numPr>
        <w:spacing w:line="240" w:lineRule="auto"/>
      </w:pPr>
      <w:r w:rsidRPr="000E1D29">
        <w:t xml:space="preserve">Performance: </w:t>
      </w:r>
      <w:r w:rsidR="00204627" w:rsidRPr="000E1D29">
        <w:rPr>
          <w:rFonts w:hint="cs"/>
          <w:cs/>
        </w:rPr>
        <w:t>ระบบรองรับการเข้าสู่ระบบพร้อมกันจำนวนมาก และรองรับการส่งแบบฟอร์มการยืมอุปกรณ์จำนวนมากในเวลาพร้อมกัน</w:t>
      </w:r>
    </w:p>
    <w:p w:rsidR="00204627" w:rsidRPr="000E1D29" w:rsidRDefault="00EF03EF" w:rsidP="00ED0BCE">
      <w:pPr>
        <w:pStyle w:val="a"/>
        <w:numPr>
          <w:ilvl w:val="0"/>
          <w:numId w:val="10"/>
        </w:numPr>
        <w:spacing w:line="240" w:lineRule="auto"/>
      </w:pPr>
      <w:r w:rsidRPr="000E1D29">
        <w:t xml:space="preserve">Reliability: </w:t>
      </w:r>
      <w:r w:rsidRPr="000E1D29">
        <w:rPr>
          <w:rFonts w:hint="cs"/>
          <w:cs/>
        </w:rPr>
        <w:t>ระบบจะต้องมีความน่าเชื่อถือและไม่ล้มเหลว โดย</w:t>
      </w:r>
      <w:r w:rsidR="004E27C5" w:rsidRPr="000E1D29">
        <w:rPr>
          <w:rFonts w:hint="cs"/>
          <w:cs/>
        </w:rPr>
        <w:t>หากระบบ</w:t>
      </w:r>
      <w:r w:rsidR="00872D6D" w:rsidRPr="000E1D29">
        <w:rPr>
          <w:rFonts w:hint="cs"/>
          <w:cs/>
        </w:rPr>
        <w:t>ล้มเหลว</w:t>
      </w:r>
      <w:r w:rsidR="004E27C5" w:rsidRPr="000E1D29">
        <w:rPr>
          <w:rFonts w:hint="cs"/>
          <w:cs/>
        </w:rPr>
        <w:t xml:space="preserve"> จะต้องกลับมาใช้งานได้ภายใน </w:t>
      </w:r>
      <w:r w:rsidR="00204627" w:rsidRPr="000E1D29">
        <w:rPr>
          <w:rFonts w:hint="cs"/>
          <w:cs/>
        </w:rPr>
        <w:t>5</w:t>
      </w:r>
      <w:r w:rsidR="004E27C5" w:rsidRPr="000E1D29">
        <w:rPr>
          <w:rFonts w:hint="cs"/>
          <w:cs/>
        </w:rPr>
        <w:t xml:space="preserve"> นาที</w:t>
      </w:r>
    </w:p>
    <w:p w:rsidR="008B564E" w:rsidRPr="000E1D29" w:rsidRDefault="004E27C5" w:rsidP="00204627">
      <w:pPr>
        <w:pStyle w:val="a"/>
        <w:numPr>
          <w:ilvl w:val="0"/>
          <w:numId w:val="10"/>
        </w:numPr>
        <w:spacing w:line="240" w:lineRule="auto"/>
      </w:pPr>
      <w:r w:rsidRPr="000E1D29">
        <w:t>Avail</w:t>
      </w:r>
      <w:r w:rsidR="00204627" w:rsidRPr="000E1D29">
        <w:t>ability:</w:t>
      </w:r>
      <w:r w:rsidR="00204627" w:rsidRPr="000E1D29">
        <w:rPr>
          <w:rFonts w:hint="cs"/>
          <w:cs/>
        </w:rPr>
        <w:t xml:space="preserve"> </w:t>
      </w:r>
      <w:r w:rsidR="003903BE" w:rsidRPr="000E1D29">
        <w:rPr>
          <w:rFonts w:hint="cs"/>
          <w:cs/>
        </w:rPr>
        <w:t>ระบบสามารถใช้งานได้ตลอดเวลา</w:t>
      </w:r>
      <w:r w:rsidR="00204627" w:rsidRPr="000E1D29">
        <w:rPr>
          <w:rFonts w:hint="cs"/>
          <w:cs/>
        </w:rPr>
        <w:t xml:space="preserve"> 24 ชั่วโมง</w:t>
      </w:r>
    </w:p>
    <w:p w:rsidR="00204627" w:rsidRPr="000E1D29" w:rsidRDefault="00204627" w:rsidP="00204627">
      <w:pPr>
        <w:pStyle w:val="a"/>
        <w:numPr>
          <w:ilvl w:val="0"/>
          <w:numId w:val="10"/>
        </w:numPr>
        <w:spacing w:line="240" w:lineRule="auto"/>
      </w:pPr>
      <w:r w:rsidRPr="000E1D29">
        <w:t xml:space="preserve">Usability: </w:t>
      </w:r>
      <w:r w:rsidRPr="000E1D29">
        <w:rPr>
          <w:rFonts w:hint="cs"/>
          <w:cs/>
        </w:rPr>
        <w:t>เมื่อผู้ใช้ผ่านการอบรมแล้ว จะสามารถใช้งานได้ทุกฟังก์ชันของระบบ</w:t>
      </w:r>
    </w:p>
    <w:p w:rsidR="00204627" w:rsidRDefault="00204627" w:rsidP="00204627">
      <w:pPr>
        <w:spacing w:line="240" w:lineRule="auto"/>
        <w:ind w:left="360"/>
      </w:pPr>
    </w:p>
    <w:p w:rsidR="000E1D29" w:rsidRDefault="000E1D29" w:rsidP="00204627">
      <w:pPr>
        <w:spacing w:line="240" w:lineRule="auto"/>
        <w:ind w:left="360"/>
      </w:pPr>
    </w:p>
    <w:p w:rsidR="000E1D29" w:rsidRDefault="000E1D29" w:rsidP="00204627">
      <w:pPr>
        <w:spacing w:line="240" w:lineRule="auto"/>
        <w:ind w:left="360"/>
      </w:pPr>
    </w:p>
    <w:p w:rsidR="000E1D29" w:rsidRDefault="000E1D29" w:rsidP="00204627">
      <w:pPr>
        <w:spacing w:line="240" w:lineRule="auto"/>
        <w:ind w:left="360"/>
      </w:pPr>
    </w:p>
    <w:p w:rsidR="000E1D29" w:rsidRPr="000E1D29" w:rsidRDefault="000E1D29" w:rsidP="00204627">
      <w:pPr>
        <w:spacing w:line="240" w:lineRule="auto"/>
        <w:ind w:left="360"/>
        <w:rPr>
          <w:rFonts w:hint="cs"/>
          <w:cs/>
        </w:rPr>
      </w:pPr>
    </w:p>
    <w:p w:rsidR="009360A7" w:rsidRDefault="00683AE6" w:rsidP="00ED0BCE">
      <w:pPr>
        <w:pStyle w:val="a"/>
        <w:numPr>
          <w:ilvl w:val="0"/>
          <w:numId w:val="6"/>
        </w:numPr>
        <w:spacing w:line="240" w:lineRule="auto"/>
        <w:rPr>
          <w:b/>
          <w:bCs/>
        </w:rPr>
      </w:pPr>
      <w:r w:rsidRPr="00E03C0B">
        <w:rPr>
          <w:rFonts w:hint="cs"/>
          <w:b/>
          <w:bCs/>
          <w:cs/>
        </w:rPr>
        <w:lastRenderedPageBreak/>
        <w:t>แผนภาพ</w:t>
      </w:r>
      <w:r w:rsidR="00A64DBB" w:rsidRPr="00E03C0B">
        <w:rPr>
          <w:rFonts w:hint="cs"/>
          <w:b/>
          <w:bCs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6AB515A0FD7A41D3BFFE8F8F72FBECA9"/>
        </w:placeholder>
      </w:sdtPr>
      <w:sdtEndPr>
        <w:rPr>
          <w:b w:val="0"/>
          <w:bCs w:val="0"/>
        </w:rPr>
      </w:sdtEndPr>
      <w:sdtContent>
        <w:p w:rsidR="000E1D29" w:rsidRDefault="000E1D29" w:rsidP="00ED0BCE">
          <w:pPr>
            <w:spacing w:line="240" w:lineRule="auto"/>
          </w:pPr>
          <w:r w:rsidRPr="000E1D29">
            <w:rPr>
              <w:noProof/>
            </w:rPr>
            <w:drawing>
              <wp:inline distT="0" distB="0" distL="0" distR="0" wp14:anchorId="0B8E2391" wp14:editId="66F72B4B">
                <wp:extent cx="5731510" cy="4054919"/>
                <wp:effectExtent l="0" t="0" r="2540" b="3175"/>
                <wp:docPr id="1" name="รูปภาพ 1" descr="D:\Lesson Year 3\Software Enfineering\ระบบยืมคืน\E995C553-09C3-4733-A7A6-5E2EF04067F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esson Year 3\Software Enfineering\ระบบยืมคืน\E995C553-09C3-4733-A7A6-5E2EF04067F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1D29" w:rsidRDefault="000E1D29" w:rsidP="00ED0BCE">
          <w:pPr>
            <w:spacing w:line="240" w:lineRule="auto"/>
          </w:pPr>
        </w:p>
        <w:p w:rsidR="000E1D29" w:rsidRPr="000E1D29" w:rsidRDefault="000E1D29" w:rsidP="000E1D29">
          <w:pPr>
            <w:spacing w:line="240" w:lineRule="auto"/>
            <w:jc w:val="center"/>
            <w:rPr>
              <w:rFonts w:hint="cs"/>
              <w:b/>
              <w:bCs/>
              <w:cs/>
            </w:rPr>
          </w:pPr>
          <w:r w:rsidRPr="000E1D29">
            <w:rPr>
              <w:rFonts w:hint="cs"/>
              <w:b/>
              <w:bCs/>
              <w:cs/>
            </w:rPr>
            <w:t xml:space="preserve">แผนภาพ </w:t>
          </w:r>
          <w:r w:rsidRPr="000E1D29">
            <w:rPr>
              <w:b/>
              <w:bCs/>
            </w:rPr>
            <w:t xml:space="preserve">Activity Diagram </w:t>
          </w:r>
          <w:r w:rsidRPr="000E1D29">
            <w:rPr>
              <w:rFonts w:hint="cs"/>
              <w:b/>
              <w:bCs/>
              <w:cs/>
            </w:rPr>
            <w:t>สำหรับแสดงการทำงานของระบบ</w:t>
          </w:r>
        </w:p>
        <w:p w:rsidR="00552476" w:rsidRPr="00E00CBA" w:rsidRDefault="00CD03B2" w:rsidP="00ED0BCE">
          <w:pPr>
            <w:spacing w:line="240" w:lineRule="auto"/>
          </w:pPr>
        </w:p>
      </w:sdtContent>
    </w:sdt>
    <w:p w:rsidR="00683AE6" w:rsidRPr="005D46A9" w:rsidRDefault="00683AE6" w:rsidP="00ED0BCE">
      <w:pPr>
        <w:pStyle w:val="a"/>
        <w:numPr>
          <w:ilvl w:val="0"/>
          <w:numId w:val="6"/>
        </w:numPr>
        <w:spacing w:line="240" w:lineRule="auto"/>
        <w:rPr>
          <w:b/>
          <w:bCs/>
        </w:rPr>
      </w:pPr>
      <w:r w:rsidRPr="005D46A9">
        <w:rPr>
          <w:rFonts w:hint="cs"/>
          <w:b/>
          <w:bCs/>
          <w:cs/>
        </w:rPr>
        <w:t>ภาคผนวก</w:t>
      </w:r>
    </w:p>
    <w:sdt>
      <w:sdtPr>
        <w:rPr>
          <w:cs/>
        </w:rPr>
        <w:id w:val="1823625206"/>
        <w:placeholder>
          <w:docPart w:val="6AB515A0FD7A41D3BFFE8F8F72FBECA9"/>
        </w:placeholder>
      </w:sdtPr>
      <w:sdtEndPr/>
      <w:sdtContent>
        <w:p w:rsidR="008F42A8" w:rsidRPr="00F72DC6" w:rsidRDefault="000E1D29" w:rsidP="00ED0BCE">
          <w:pPr>
            <w:spacing w:line="240" w:lineRule="auto"/>
            <w:rPr>
              <w:rFonts w:hint="cs"/>
              <w:cs/>
            </w:rPr>
          </w:pPr>
          <w:r>
            <w:rPr>
              <w:rFonts w:hint="cs"/>
              <w:cs/>
            </w:rPr>
            <w:t>-เอกสารแสดงความต้องการของระบบจากลูกค้า</w:t>
          </w:r>
        </w:p>
      </w:sdtContent>
    </w:sdt>
    <w:sectPr w:rsidR="008F42A8" w:rsidRPr="00F72DC6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3B2" w:rsidRDefault="00CD03B2" w:rsidP="00086F1C">
      <w:pPr>
        <w:spacing w:after="0" w:line="240" w:lineRule="auto"/>
      </w:pPr>
      <w:r>
        <w:separator/>
      </w:r>
    </w:p>
  </w:endnote>
  <w:endnote w:type="continuationSeparator" w:id="0">
    <w:p w:rsidR="00CD03B2" w:rsidRDefault="00CD03B2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2F40D7">
      <w:rPr>
        <w:rFonts w:asciiTheme="majorHAnsi" w:eastAsiaTheme="majorEastAsia" w:hAnsiTheme="majorHAnsi" w:cstheme="majorBidi"/>
        <w:sz w:val="24"/>
        <w:szCs w:val="24"/>
      </w:rPr>
      <w:t>1.0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6C452C" w:rsidRPr="006C452C">
      <w:rPr>
        <w:rFonts w:asciiTheme="majorHAnsi" w:eastAsiaTheme="majorEastAsia" w:hAnsiTheme="majorHAnsi" w:cstheme="majorBidi"/>
        <w:noProof/>
        <w:sz w:val="24"/>
        <w:szCs w:val="36"/>
      </w:rPr>
      <w:t>2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3B2" w:rsidRDefault="00CD03B2" w:rsidP="00086F1C">
      <w:pPr>
        <w:spacing w:after="0" w:line="240" w:lineRule="auto"/>
      </w:pPr>
      <w:r>
        <w:separator/>
      </w:r>
    </w:p>
  </w:footnote>
  <w:footnote w:type="continuationSeparator" w:id="0">
    <w:p w:rsidR="00CD03B2" w:rsidRDefault="00CD03B2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B7" w:rsidRDefault="002F40D7" w:rsidP="002F40D7">
    <w:pPr>
      <w:pStyle w:val="a7"/>
      <w:pBdr>
        <w:bottom w:val="single" w:sz="4" w:space="1" w:color="auto"/>
      </w:pBdr>
      <w:jc w:val="right"/>
    </w:pPr>
    <w:r>
      <w:rPr>
        <w:rFonts w:cs="TH SarabunPSK"/>
        <w:cs/>
      </w:rPr>
      <w:t>ระบบยืม-คืนอุปกรณ์สำหรับภาควิชาวิศวกรรมคอมพิวเตอร์</w:t>
    </w:r>
    <w:r>
      <w:rPr>
        <w:rFonts w:hint="cs"/>
        <w:cs/>
      </w:rPr>
      <w:t xml:space="preserve"> </w:t>
    </w:r>
    <w:r>
      <w:rPr>
        <w:rFonts w:cs="TH SarabunPSK"/>
        <w:cs/>
      </w:rPr>
      <w:t>คณะวิศวกรรมศาสตร์ กำแพงแสน</w:t>
    </w:r>
  </w:p>
  <w:p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DF15CD"/>
    <w:multiLevelType w:val="hybridMultilevel"/>
    <w:tmpl w:val="AAA03E00"/>
    <w:lvl w:ilvl="0" w:tplc="D1C639E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1C"/>
    <w:rsid w:val="000032D2"/>
    <w:rsid w:val="00022C38"/>
    <w:rsid w:val="00023E35"/>
    <w:rsid w:val="00035CCD"/>
    <w:rsid w:val="00053F43"/>
    <w:rsid w:val="00086F1C"/>
    <w:rsid w:val="000A11CF"/>
    <w:rsid w:val="000B2536"/>
    <w:rsid w:val="000E1D29"/>
    <w:rsid w:val="000E76C5"/>
    <w:rsid w:val="000F08C2"/>
    <w:rsid w:val="00102E2E"/>
    <w:rsid w:val="001203E5"/>
    <w:rsid w:val="001242E3"/>
    <w:rsid w:val="00126B2B"/>
    <w:rsid w:val="00136BB6"/>
    <w:rsid w:val="00142B8F"/>
    <w:rsid w:val="00153CD7"/>
    <w:rsid w:val="0019080A"/>
    <w:rsid w:val="001B0C42"/>
    <w:rsid w:val="001C1731"/>
    <w:rsid w:val="001C6B1D"/>
    <w:rsid w:val="001C7B81"/>
    <w:rsid w:val="001D0E50"/>
    <w:rsid w:val="001F241A"/>
    <w:rsid w:val="0020163F"/>
    <w:rsid w:val="00204627"/>
    <w:rsid w:val="00246C58"/>
    <w:rsid w:val="002F140A"/>
    <w:rsid w:val="002F40D7"/>
    <w:rsid w:val="003068A9"/>
    <w:rsid w:val="003161AF"/>
    <w:rsid w:val="003411AA"/>
    <w:rsid w:val="00352C7C"/>
    <w:rsid w:val="00376C6F"/>
    <w:rsid w:val="003903BE"/>
    <w:rsid w:val="00392CFE"/>
    <w:rsid w:val="003C341D"/>
    <w:rsid w:val="003C38CE"/>
    <w:rsid w:val="003F0308"/>
    <w:rsid w:val="003F3A4A"/>
    <w:rsid w:val="00416B1E"/>
    <w:rsid w:val="0049271C"/>
    <w:rsid w:val="00492BC6"/>
    <w:rsid w:val="004A2F75"/>
    <w:rsid w:val="004C0D85"/>
    <w:rsid w:val="004C54B1"/>
    <w:rsid w:val="004E2403"/>
    <w:rsid w:val="004E27C5"/>
    <w:rsid w:val="00513C44"/>
    <w:rsid w:val="00520099"/>
    <w:rsid w:val="0052389B"/>
    <w:rsid w:val="00525FC7"/>
    <w:rsid w:val="00532E04"/>
    <w:rsid w:val="00547705"/>
    <w:rsid w:val="00552476"/>
    <w:rsid w:val="00572DAC"/>
    <w:rsid w:val="005B4EF3"/>
    <w:rsid w:val="005B6BD6"/>
    <w:rsid w:val="005D4368"/>
    <w:rsid w:val="005D46A9"/>
    <w:rsid w:val="005F5B3F"/>
    <w:rsid w:val="00602EF6"/>
    <w:rsid w:val="006226B3"/>
    <w:rsid w:val="00632FA8"/>
    <w:rsid w:val="00637837"/>
    <w:rsid w:val="00671800"/>
    <w:rsid w:val="0067440B"/>
    <w:rsid w:val="00682AA4"/>
    <w:rsid w:val="00683AE6"/>
    <w:rsid w:val="00693A2D"/>
    <w:rsid w:val="00694BAD"/>
    <w:rsid w:val="006A51B1"/>
    <w:rsid w:val="006C452C"/>
    <w:rsid w:val="006E3BA7"/>
    <w:rsid w:val="006F28B2"/>
    <w:rsid w:val="007502A8"/>
    <w:rsid w:val="00795F9A"/>
    <w:rsid w:val="007C4137"/>
    <w:rsid w:val="007D5418"/>
    <w:rsid w:val="0083497D"/>
    <w:rsid w:val="00860773"/>
    <w:rsid w:val="00872D6D"/>
    <w:rsid w:val="00875E62"/>
    <w:rsid w:val="00883513"/>
    <w:rsid w:val="008B564E"/>
    <w:rsid w:val="008C08CB"/>
    <w:rsid w:val="008C219A"/>
    <w:rsid w:val="008C66FB"/>
    <w:rsid w:val="008F1724"/>
    <w:rsid w:val="008F42A8"/>
    <w:rsid w:val="009213E3"/>
    <w:rsid w:val="0092173F"/>
    <w:rsid w:val="009360A7"/>
    <w:rsid w:val="00944EF7"/>
    <w:rsid w:val="00954793"/>
    <w:rsid w:val="00973D52"/>
    <w:rsid w:val="009810F5"/>
    <w:rsid w:val="009B6BBF"/>
    <w:rsid w:val="009C2868"/>
    <w:rsid w:val="009C54A6"/>
    <w:rsid w:val="009E7C23"/>
    <w:rsid w:val="00A1119E"/>
    <w:rsid w:val="00A64DBB"/>
    <w:rsid w:val="00AD492A"/>
    <w:rsid w:val="00AD78EA"/>
    <w:rsid w:val="00AF7B9F"/>
    <w:rsid w:val="00B025CF"/>
    <w:rsid w:val="00B3347C"/>
    <w:rsid w:val="00B436B3"/>
    <w:rsid w:val="00B8554C"/>
    <w:rsid w:val="00BA1450"/>
    <w:rsid w:val="00BA4AB3"/>
    <w:rsid w:val="00BC650D"/>
    <w:rsid w:val="00BD5D52"/>
    <w:rsid w:val="00BF2BF8"/>
    <w:rsid w:val="00C157E1"/>
    <w:rsid w:val="00C23B91"/>
    <w:rsid w:val="00C25552"/>
    <w:rsid w:val="00C26F1D"/>
    <w:rsid w:val="00C379D7"/>
    <w:rsid w:val="00C61B85"/>
    <w:rsid w:val="00C61BAD"/>
    <w:rsid w:val="00C97707"/>
    <w:rsid w:val="00CA330C"/>
    <w:rsid w:val="00CC43EE"/>
    <w:rsid w:val="00CD03B2"/>
    <w:rsid w:val="00CD3D97"/>
    <w:rsid w:val="00D1539A"/>
    <w:rsid w:val="00D224DA"/>
    <w:rsid w:val="00D47915"/>
    <w:rsid w:val="00D5260B"/>
    <w:rsid w:val="00D62482"/>
    <w:rsid w:val="00D82E1A"/>
    <w:rsid w:val="00D87EB0"/>
    <w:rsid w:val="00D96169"/>
    <w:rsid w:val="00D979FD"/>
    <w:rsid w:val="00DB79A1"/>
    <w:rsid w:val="00DC160E"/>
    <w:rsid w:val="00DD6930"/>
    <w:rsid w:val="00DE1EDA"/>
    <w:rsid w:val="00E00CBA"/>
    <w:rsid w:val="00E03C0B"/>
    <w:rsid w:val="00E052C5"/>
    <w:rsid w:val="00E202DD"/>
    <w:rsid w:val="00E24259"/>
    <w:rsid w:val="00E25D05"/>
    <w:rsid w:val="00E3185C"/>
    <w:rsid w:val="00E32FB7"/>
    <w:rsid w:val="00E357D8"/>
    <w:rsid w:val="00E45CCA"/>
    <w:rsid w:val="00E57FCE"/>
    <w:rsid w:val="00EA4543"/>
    <w:rsid w:val="00ED0650"/>
    <w:rsid w:val="00ED0BCE"/>
    <w:rsid w:val="00EF03EF"/>
    <w:rsid w:val="00F24E34"/>
    <w:rsid w:val="00F25513"/>
    <w:rsid w:val="00F26618"/>
    <w:rsid w:val="00F339AE"/>
    <w:rsid w:val="00F415E5"/>
    <w:rsid w:val="00F45318"/>
    <w:rsid w:val="00F46239"/>
    <w:rsid w:val="00F566AE"/>
    <w:rsid w:val="00F61A83"/>
    <w:rsid w:val="00F72DC6"/>
    <w:rsid w:val="00F92788"/>
    <w:rsid w:val="00FA6253"/>
    <w:rsid w:val="00FB2B8C"/>
    <w:rsid w:val="00FC1070"/>
    <w:rsid w:val="00FF19DB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E06364-7573-47AF-A39E-167E81D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2B8C"/>
    <w:pPr>
      <w:jc w:val="both"/>
    </w:p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table" w:styleId="4-5">
    <w:name w:val="Grid Table 4 Accent 5"/>
    <w:basedOn w:val="a2"/>
    <w:uiPriority w:val="49"/>
    <w:rsid w:val="00C26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">
    <w:name w:val="Grid Table 2 Accent 5"/>
    <w:basedOn w:val="a2"/>
    <w:uiPriority w:val="47"/>
    <w:rsid w:val="00C26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sson%20Year%203\Software%20Enfineering\&#3619;&#3632;&#3610;&#3610;&#3618;&#3639;&#3617;&#3588;&#3639;&#3609;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6C4E9B925148D6916EAE5FD887012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00DA302-ABEC-4EB1-93D5-1D1FDCE7B3C0}"/>
      </w:docPartPr>
      <w:docPartBody>
        <w:p w:rsidR="005E2A7E" w:rsidRDefault="00195813">
          <w:pPr>
            <w:pStyle w:val="486C4E9B925148D6916EAE5FD8870122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B69F07100188491BB993F87F1A584EA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5014F44-8539-4D31-930F-3864B7FF4992}"/>
      </w:docPartPr>
      <w:docPartBody>
        <w:p w:rsidR="005E2A7E" w:rsidRDefault="00195813">
          <w:pPr>
            <w:pStyle w:val="B69F07100188491BB993F87F1A584EA1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1869C20CE1748D7AC8E4C7BFEDF5B8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3DAF453-545E-4334-945E-21922AC20577}"/>
      </w:docPartPr>
      <w:docPartBody>
        <w:p w:rsidR="005E2A7E" w:rsidRDefault="00195813">
          <w:pPr>
            <w:pStyle w:val="01869C20CE1748D7AC8E4C7BFEDF5B8E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2AA3EB233F92480BAD0032316AE8BB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D9D5CE5-F6E2-4CF8-A648-E142EF68D1FE}"/>
      </w:docPartPr>
      <w:docPartBody>
        <w:p w:rsidR="005E2A7E" w:rsidRDefault="00195813">
          <w:pPr>
            <w:pStyle w:val="2AA3EB233F92480BAD0032316AE8BBC4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37F54838591D4DE3A2BD9F9829F770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2A4E2E3-1FC5-448B-B41E-8AE2E5B50C3B}"/>
      </w:docPartPr>
      <w:docPartBody>
        <w:p w:rsidR="005E2A7E" w:rsidRDefault="00195813">
          <w:pPr>
            <w:pStyle w:val="37F54838591D4DE3A2BD9F9829F77030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897012832939464AB2B6F218B4B1A1C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4CBBE84-151E-4530-B4EA-3A2EAE55ED7C}"/>
      </w:docPartPr>
      <w:docPartBody>
        <w:p w:rsidR="005E2A7E" w:rsidRDefault="00195813">
          <w:pPr>
            <w:pStyle w:val="897012832939464AB2B6F218B4B1A1C8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145C161379834D9C9C1047299F79CF7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9422D0A-9E4F-457E-82BC-CFC3AA71A36D}"/>
      </w:docPartPr>
      <w:docPartBody>
        <w:p w:rsidR="005E2A7E" w:rsidRDefault="00195813">
          <w:pPr>
            <w:pStyle w:val="145C161379834D9C9C1047299F79CF75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C68E7162502846B8AA819DBD6DB4ECA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E646F6F-CB3D-4D42-8049-C56BFD50E5BD}"/>
      </w:docPartPr>
      <w:docPartBody>
        <w:p w:rsidR="005E2A7E" w:rsidRDefault="00195813">
          <w:pPr>
            <w:pStyle w:val="C68E7162502846B8AA819DBD6DB4ECA8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D1E6C40B52784E88AAF24022C53E1C1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524CE56-D93E-4109-A3A7-76F8449A099B}"/>
      </w:docPartPr>
      <w:docPartBody>
        <w:p w:rsidR="005E2A7E" w:rsidRDefault="00195813">
          <w:pPr>
            <w:pStyle w:val="D1E6C40B52784E88AAF24022C53E1C1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D2EACF50C7E348ACB096DD95046C5D7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D45687E-3CB7-43F8-BB62-DC327FCFD9F8}"/>
      </w:docPartPr>
      <w:docPartBody>
        <w:p w:rsidR="005E2A7E" w:rsidRDefault="00195813">
          <w:pPr>
            <w:pStyle w:val="D2EACF50C7E348ACB096DD95046C5D7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CB9A13D3953D493E90EE25D5C98A227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23F2050-5E72-4D18-B022-3FCB2F7D98E1}"/>
      </w:docPartPr>
      <w:docPartBody>
        <w:p w:rsidR="005E2A7E" w:rsidRDefault="00195813">
          <w:pPr>
            <w:pStyle w:val="CB9A13D3953D493E90EE25D5C98A227D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6AB515A0FD7A41D3BFFE8F8F72FBECA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FCB9841-E7D4-4DB3-806D-749220C42752}"/>
      </w:docPartPr>
      <w:docPartBody>
        <w:p w:rsidR="005E2A7E" w:rsidRDefault="00195813">
          <w:pPr>
            <w:pStyle w:val="6AB515A0FD7A41D3BFFE8F8F72FBECA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153C717C9C2C4FC7B04748620E5682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35CA8AD-063C-4614-8021-3373F0961F2E}"/>
      </w:docPartPr>
      <w:docPartBody>
        <w:p w:rsidR="00F9140A" w:rsidRDefault="005E2A7E" w:rsidP="005E2A7E">
          <w:pPr>
            <w:pStyle w:val="153C717C9C2C4FC7B04748620E568231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40FA67AB8F3E4B418560CCBA50E91B5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2962AA3-B914-4200-B190-B59D04FBC3ED}"/>
      </w:docPartPr>
      <w:docPartBody>
        <w:p w:rsidR="00F9140A" w:rsidRDefault="005E2A7E" w:rsidP="005E2A7E">
          <w:pPr>
            <w:pStyle w:val="40FA67AB8F3E4B418560CCBA50E91B5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13"/>
    <w:rsid w:val="00195813"/>
    <w:rsid w:val="00555867"/>
    <w:rsid w:val="00567C3D"/>
    <w:rsid w:val="005E2A7E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6C4E9B925148D6916EAE5FD8870122">
    <w:name w:val="486C4E9B925148D6916EAE5FD8870122"/>
  </w:style>
  <w:style w:type="paragraph" w:customStyle="1" w:styleId="B69F07100188491BB993F87F1A584EA1">
    <w:name w:val="B69F07100188491BB993F87F1A584EA1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1869C20CE1748D7AC8E4C7BFEDF5B8E">
    <w:name w:val="01869C20CE1748D7AC8E4C7BFEDF5B8E"/>
  </w:style>
  <w:style w:type="paragraph" w:customStyle="1" w:styleId="2AA3EB233F92480BAD0032316AE8BBC4">
    <w:name w:val="2AA3EB233F92480BAD0032316AE8BBC4"/>
  </w:style>
  <w:style w:type="paragraph" w:customStyle="1" w:styleId="37F54838591D4DE3A2BD9F9829F77030">
    <w:name w:val="37F54838591D4DE3A2BD9F9829F77030"/>
  </w:style>
  <w:style w:type="paragraph" w:customStyle="1" w:styleId="897012832939464AB2B6F218B4B1A1C8">
    <w:name w:val="897012832939464AB2B6F218B4B1A1C8"/>
  </w:style>
  <w:style w:type="paragraph" w:customStyle="1" w:styleId="145C161379834D9C9C1047299F79CF75">
    <w:name w:val="145C161379834D9C9C1047299F79CF75"/>
  </w:style>
  <w:style w:type="paragraph" w:customStyle="1" w:styleId="C68E7162502846B8AA819DBD6DB4ECA8">
    <w:name w:val="C68E7162502846B8AA819DBD6DB4ECA8"/>
  </w:style>
  <w:style w:type="paragraph" w:customStyle="1" w:styleId="D1E6C40B52784E88AAF24022C53E1C1B">
    <w:name w:val="D1E6C40B52784E88AAF24022C53E1C1B"/>
  </w:style>
  <w:style w:type="paragraph" w:customStyle="1" w:styleId="D2EACF50C7E348ACB096DD95046C5D7B">
    <w:name w:val="D2EACF50C7E348ACB096DD95046C5D7B"/>
  </w:style>
  <w:style w:type="paragraph" w:customStyle="1" w:styleId="CB9A13D3953D493E90EE25D5C98A227D">
    <w:name w:val="CB9A13D3953D493E90EE25D5C98A227D"/>
  </w:style>
  <w:style w:type="paragraph" w:customStyle="1" w:styleId="6AB515A0FD7A41D3BFFE8F8F72FBECA9">
    <w:name w:val="6AB515A0FD7A41D3BFFE8F8F72FBECA9"/>
  </w:style>
  <w:style w:type="paragraph" w:customStyle="1" w:styleId="4664FD19A18445EC94C1030AE187E30D">
    <w:name w:val="4664FD19A18445EC94C1030AE187E30D"/>
  </w:style>
  <w:style w:type="paragraph" w:customStyle="1" w:styleId="136A7439052041EF84ACC4B7D126B4F0">
    <w:name w:val="136A7439052041EF84ACC4B7D126B4F0"/>
  </w:style>
  <w:style w:type="paragraph" w:customStyle="1" w:styleId="153C717C9C2C4FC7B04748620E568231">
    <w:name w:val="153C717C9C2C4FC7B04748620E568231"/>
    <w:rsid w:val="005E2A7E"/>
  </w:style>
  <w:style w:type="paragraph" w:customStyle="1" w:styleId="40FA67AB8F3E4B418560CCBA50E91B5A">
    <w:name w:val="40FA67AB8F3E4B418560CCBA50E91B5A"/>
    <w:rsid w:val="005E2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6CB9-E2E3-4FB6-B0B0-79330705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187</TotalTime>
  <Pages>9</Pages>
  <Words>976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Supicha Wongtongtae</cp:lastModifiedBy>
  <cp:revision>38</cp:revision>
  <dcterms:created xsi:type="dcterms:W3CDTF">2020-02-10T13:22:00Z</dcterms:created>
  <dcterms:modified xsi:type="dcterms:W3CDTF">2020-02-10T17:05:00Z</dcterms:modified>
</cp:coreProperties>
</file>